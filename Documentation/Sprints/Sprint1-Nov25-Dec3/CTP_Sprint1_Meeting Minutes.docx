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6C40" w14:textId="6BEFF2CF" w:rsidR="00907FCF" w:rsidRDefault="0080482C">
      <w:pPr>
        <w:pStyle w:val="Title"/>
      </w:pPr>
      <w:r>
        <w:t>CTP</w:t>
      </w:r>
      <w:r w:rsidR="00823119">
        <w:t xml:space="preserve"> </w:t>
      </w: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823119">
            <w:t xml:space="preserve">Sprint </w:t>
          </w:r>
          <w:r>
            <w:t>1</w:t>
          </w:r>
          <w:r w:rsidR="00823119">
            <w:t xml:space="preserve"> Review</w:t>
          </w:r>
        </w:sdtContent>
      </w:sdt>
      <w:r w:rsidR="008B14EC">
        <w:t xml:space="preserve"> |MINUTES</w:t>
      </w:r>
    </w:p>
    <w:p w14:paraId="67DE970F" w14:textId="77777777" w:rsidR="00170F6A" w:rsidRDefault="008B14EC">
      <w:pPr>
        <w:pStyle w:val="Subtitle"/>
      </w:pPr>
      <w:r>
        <w:t>Meeting date | time</w:t>
      </w:r>
      <w:r w:rsidR="00B91059" w:rsidRPr="00B91059">
        <w:rPr>
          <w:rStyle w:val="SubtleEmphasis"/>
        </w:rPr>
        <w:t xml:space="preserve"> </w:t>
      </w:r>
      <w:sdt>
        <w:sdtPr>
          <w:rPr>
            <w:rStyle w:val="SubtleEmphasis"/>
          </w:rPr>
          <w:id w:val="-471444906"/>
          <w:placeholder>
            <w:docPart w:val="53FCE1190DB9464DB0E282539022C309"/>
          </w:placeholder>
          <w:date w:fullDate="2021-12-03T12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E474F">
            <w:rPr>
              <w:rStyle w:val="SubtleEmphasis"/>
            </w:rPr>
            <w:t>12/3/2021 12:00 PM</w:t>
          </w:r>
        </w:sdtContent>
      </w:sdt>
      <w:r>
        <w:t xml:space="preserve"> </w:t>
      </w:r>
      <w:r w:rsidR="00170F6A">
        <w:t xml:space="preserve"> </w:t>
      </w:r>
      <w:r w:rsidR="00823119">
        <w:t xml:space="preserve">to </w:t>
      </w:r>
      <w:r w:rsidR="000E474F">
        <w:rPr>
          <w:rStyle w:val="SubtleEmphasis"/>
        </w:rPr>
        <w:t>1</w:t>
      </w:r>
      <w:r w:rsidR="00823119">
        <w:rPr>
          <w:rStyle w:val="SubtleEmphasis"/>
        </w:rPr>
        <w:t>:</w:t>
      </w:r>
      <w:r w:rsidR="000E474F">
        <w:rPr>
          <w:rStyle w:val="SubtleEmphasis"/>
        </w:rPr>
        <w:t>0</w:t>
      </w:r>
      <w:r w:rsidR="006E467F">
        <w:rPr>
          <w:rStyle w:val="SubtleEmphasis"/>
        </w:rPr>
        <w:t>0</w:t>
      </w:r>
      <w:r w:rsidR="00823119">
        <w:rPr>
          <w:rStyle w:val="SubtleEmphasis"/>
        </w:rPr>
        <w:t xml:space="preserve"> </w:t>
      </w:r>
      <w:r w:rsidR="000E474F">
        <w:rPr>
          <w:rStyle w:val="SubtleEmphasis"/>
        </w:rPr>
        <w:t>P</w:t>
      </w:r>
      <w:r w:rsidR="00823119">
        <w:rPr>
          <w:rStyle w:val="SubtleEmphasis"/>
        </w:rPr>
        <w:t>M</w:t>
      </w:r>
    </w:p>
    <w:p w14:paraId="6156030C" w14:textId="77777777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23119">
            <w:rPr>
              <w:rStyle w:val="SubtleEmphasis"/>
            </w:rPr>
            <w:t>C20</w:t>
          </w:r>
          <w:r w:rsidR="000E474F">
            <w:rPr>
              <w:rStyle w:val="SubtleEmphasis"/>
            </w:rPr>
            <w:t>1</w:t>
          </w:r>
        </w:sdtContent>
      </w:sdt>
    </w:p>
    <w:p w14:paraId="3BBFD314" w14:textId="77777777" w:rsidR="00170F6A" w:rsidRDefault="00170F6A" w:rsidP="00170F6A">
      <w:pPr>
        <w:pStyle w:val="Heading1"/>
      </w:pPr>
      <w:r>
        <w:t>Attendees</w:t>
      </w:r>
    </w:p>
    <w:p w14:paraId="49117970" w14:textId="77777777" w:rsidR="00170F6A" w:rsidRDefault="00170F6A" w:rsidP="000E474F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4201"/>
        <w:gridCol w:w="2993"/>
      </w:tblGrid>
      <w:tr w:rsidR="0080482C" w14:paraId="167FBB37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FFD4975" w14:textId="3D1C6C73" w:rsidR="0080482C" w:rsidRPr="001B0676" w:rsidRDefault="0080482C" w:rsidP="00AC7CB0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Allan </w:t>
            </w:r>
            <w:proofErr w:type="spellStart"/>
            <w:r w:rsidRPr="001B0676">
              <w:rPr>
                <w:sz w:val="24"/>
                <w:szCs w:val="24"/>
              </w:rPr>
              <w:t>Mc</w:t>
            </w:r>
            <w:r w:rsidR="00A34FF3" w:rsidRPr="001B0676">
              <w:rPr>
                <w:sz w:val="24"/>
                <w:szCs w:val="24"/>
              </w:rPr>
              <w:t>d</w:t>
            </w:r>
            <w:r w:rsidRPr="001B0676">
              <w:rPr>
                <w:sz w:val="24"/>
                <w:szCs w:val="24"/>
              </w:rPr>
              <w:t>onald</w:t>
            </w:r>
            <w:proofErr w:type="spellEnd"/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32F80AA3" w14:textId="53167226" w:rsidR="0080482C" w:rsidRPr="001B0676" w:rsidRDefault="0080482C" w:rsidP="00AC7CB0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Owner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70BCCFE0" w14:textId="77777777" w:rsidR="0080482C" w:rsidRDefault="0080482C" w:rsidP="00AC7CB0">
            <w:pPr>
              <w:ind w:left="0"/>
            </w:pPr>
          </w:p>
        </w:tc>
      </w:tr>
      <w:tr w:rsidR="00AC7CB0" w14:paraId="1D1DE1E7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3E6C88FE" w14:textId="77777777" w:rsidR="00AC7CB0" w:rsidRPr="001B0676" w:rsidRDefault="000E474F" w:rsidP="00AC7CB0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Cameron </w:t>
            </w:r>
            <w:proofErr w:type="spellStart"/>
            <w:r w:rsidRPr="001B0676">
              <w:rPr>
                <w:sz w:val="24"/>
                <w:szCs w:val="24"/>
              </w:rPr>
              <w:t>Radmore</w:t>
            </w:r>
            <w:proofErr w:type="spellEnd"/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4D040CD" w14:textId="67DD9BB8" w:rsidR="00AC7CB0" w:rsidRPr="001B0676" w:rsidRDefault="000E474F" w:rsidP="00AC7CB0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Assistant Team Manager,</w:t>
            </w:r>
            <w:r w:rsidR="00E1730D">
              <w:rPr>
                <w:sz w:val="24"/>
                <w:szCs w:val="24"/>
              </w:rPr>
              <w:t xml:space="preserve"> </w:t>
            </w:r>
            <w:r w:rsidRPr="001B0676">
              <w:rPr>
                <w:sz w:val="24"/>
                <w:szCs w:val="24"/>
              </w:rPr>
              <w:t>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2452F215" w14:textId="77777777" w:rsidR="00AC7CB0" w:rsidRDefault="00AC7CB0" w:rsidP="00AC7CB0">
            <w:pPr>
              <w:ind w:left="0"/>
            </w:pPr>
          </w:p>
        </w:tc>
      </w:tr>
      <w:tr w:rsidR="00AC7CB0" w14:paraId="7C3A3965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E701F54" w14:textId="77777777" w:rsidR="00AC7CB0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David House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4E6EAD23" w14:textId="77777777" w:rsidR="00AC7CB0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06F4E678" w14:textId="77777777" w:rsidR="00AC7CB0" w:rsidRDefault="00AC7CB0" w:rsidP="00AC7CB0">
            <w:pPr>
              <w:ind w:left="0"/>
            </w:pPr>
          </w:p>
        </w:tc>
      </w:tr>
      <w:tr w:rsidR="000E474F" w14:paraId="7F2F9933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0B8D38C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Francis Manning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D988571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4F4402E3" w14:textId="77777777" w:rsidR="000E474F" w:rsidRDefault="000E474F" w:rsidP="00AC7CB0">
            <w:pPr>
              <w:ind w:left="0"/>
            </w:pPr>
          </w:p>
        </w:tc>
      </w:tr>
      <w:tr w:rsidR="000E474F" w14:paraId="494DF496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0153874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Kyle </w:t>
            </w:r>
            <w:proofErr w:type="spellStart"/>
            <w:r w:rsidRPr="001B0676">
              <w:rPr>
                <w:sz w:val="24"/>
                <w:szCs w:val="24"/>
              </w:rPr>
              <w:t>Radmore</w:t>
            </w:r>
            <w:proofErr w:type="spellEnd"/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923AEF5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8FBA74C" w14:textId="77777777" w:rsidR="000E474F" w:rsidRDefault="000E474F" w:rsidP="000E474F">
            <w:pPr>
              <w:ind w:left="0"/>
            </w:pPr>
          </w:p>
        </w:tc>
      </w:tr>
      <w:tr w:rsidR="0080482C" w14:paraId="4C067063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DFDC34F" w14:textId="46CC1EDF" w:rsidR="0080482C" w:rsidRPr="001B0676" w:rsidRDefault="0080482C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Richard Chan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B3A76FA" w14:textId="43D6AB27" w:rsidR="0080482C" w:rsidRPr="001B0676" w:rsidRDefault="0080482C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CF34762" w14:textId="77777777" w:rsidR="0080482C" w:rsidRDefault="0080482C" w:rsidP="000E474F">
            <w:pPr>
              <w:ind w:left="0"/>
            </w:pPr>
          </w:p>
        </w:tc>
      </w:tr>
      <w:tr w:rsidR="000E474F" w14:paraId="131DA35D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EAD007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Santiago Cifuentes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DF8F874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3605EB2" w14:textId="77777777" w:rsidR="000E474F" w:rsidRDefault="000E474F" w:rsidP="000E474F">
            <w:pPr>
              <w:ind w:left="0"/>
            </w:pPr>
          </w:p>
        </w:tc>
      </w:tr>
      <w:tr w:rsidR="000E474F" w14:paraId="6BF247F1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310F24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Serge Arseneault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C2CC47F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0C7B2976" w14:textId="77777777" w:rsidR="000E474F" w:rsidRDefault="000E474F" w:rsidP="000E474F">
            <w:pPr>
              <w:ind w:left="0"/>
            </w:pPr>
          </w:p>
        </w:tc>
      </w:tr>
      <w:tr w:rsidR="000E474F" w14:paraId="24688447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8BECB9B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Shuai Yan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A95D83E" w14:textId="77777777" w:rsidR="000E474F" w:rsidRPr="001B0676" w:rsidRDefault="000E474F" w:rsidP="000E474F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4195A1AF" w14:textId="77777777" w:rsidR="000E474F" w:rsidRDefault="000E474F" w:rsidP="000E474F">
            <w:pPr>
              <w:ind w:left="0"/>
            </w:pPr>
          </w:p>
        </w:tc>
      </w:tr>
      <w:tr w:rsidR="000E474F" w14:paraId="6C449175" w14:textId="77777777" w:rsidTr="00E1730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8A75921" w14:textId="77777777" w:rsidR="000E474F" w:rsidRDefault="000E474F" w:rsidP="000E474F">
            <w:pPr>
              <w:ind w:left="0"/>
            </w:pP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7132FD1" w14:textId="77777777" w:rsidR="000E474F" w:rsidRDefault="000E474F" w:rsidP="000E474F">
            <w:pPr>
              <w:ind w:left="0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261E1CD3" w14:textId="77777777" w:rsidR="000E474F" w:rsidRDefault="000E474F" w:rsidP="000E474F">
            <w:pPr>
              <w:ind w:left="0"/>
            </w:pPr>
          </w:p>
        </w:tc>
      </w:tr>
    </w:tbl>
    <w:p w14:paraId="1D8D284C" w14:textId="77777777" w:rsidR="00E367E1" w:rsidRDefault="00170F6A">
      <w:pPr>
        <w:pStyle w:val="Heading1"/>
      </w:pPr>
      <w:r>
        <w:t>Invited but Did Not Attend</w:t>
      </w:r>
    </w:p>
    <w:p w14:paraId="4B4FA993" w14:textId="77777777" w:rsidR="00170F6A" w:rsidRDefault="00AC7CB0" w:rsidP="00AC7CB0">
      <w:pPr>
        <w:ind w:left="0"/>
      </w:pPr>
      <w:r>
        <w:t>N/</w:t>
      </w:r>
      <w:r w:rsidR="00042637">
        <w:t>A</w:t>
      </w:r>
    </w:p>
    <w:p w14:paraId="4A294E8F" w14:textId="77777777" w:rsidR="00170F6A" w:rsidRDefault="00170F6A" w:rsidP="009C6DDD">
      <w:pPr>
        <w:pStyle w:val="Heading1"/>
      </w:pPr>
      <w:r>
        <w:t>Subjec</w:t>
      </w:r>
      <w:r w:rsidR="009C6DDD">
        <w:t>T</w:t>
      </w:r>
    </w:p>
    <w:p w14:paraId="2DB79BD7" w14:textId="77777777" w:rsidR="009C6DDD" w:rsidRPr="001B0676" w:rsidRDefault="009C6DDD" w:rsidP="009C6DDD">
      <w:pPr>
        <w:rPr>
          <w:sz w:val="24"/>
          <w:szCs w:val="24"/>
        </w:rPr>
      </w:pPr>
      <w:r w:rsidRPr="001B0676">
        <w:rPr>
          <w:sz w:val="24"/>
          <w:szCs w:val="24"/>
        </w:rPr>
        <w:t xml:space="preserve">To review the accomplishments </w:t>
      </w:r>
      <w:r w:rsidR="000E474F" w:rsidRPr="001B0676">
        <w:rPr>
          <w:sz w:val="24"/>
          <w:szCs w:val="24"/>
        </w:rPr>
        <w:t>and confirm the completed user stories from Sprint 1</w:t>
      </w:r>
    </w:p>
    <w:p w14:paraId="77E2636A" w14:textId="77777777" w:rsidR="003B53E1" w:rsidRDefault="003B53E1" w:rsidP="003B53E1">
      <w:pPr>
        <w:pStyle w:val="Subtitle"/>
        <w:ind w:left="0"/>
      </w:pPr>
    </w:p>
    <w:p w14:paraId="430CD151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5DC6FB59" w14:textId="77777777" w:rsidR="005454FF" w:rsidRPr="001B0676" w:rsidRDefault="006E68E6" w:rsidP="000E47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Demonstrated teacher workflow</w:t>
      </w:r>
    </w:p>
    <w:p w14:paraId="35A566E4" w14:textId="10688903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Login</w:t>
      </w:r>
    </w:p>
    <w:p w14:paraId="155CE26D" w14:textId="1DF8060C" w:rsidR="00EF6D35" w:rsidRPr="001B0676" w:rsidRDefault="00EF6D35" w:rsidP="00EF6D35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Teacher name displayed on top right of screen</w:t>
      </w:r>
    </w:p>
    <w:p w14:paraId="2568FF56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Current semester courses displayed for teacher</w:t>
      </w:r>
    </w:p>
    <w:p w14:paraId="48185D29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CRUD for activity</w:t>
      </w:r>
    </w:p>
    <w:p w14:paraId="69BABC58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CRUD for method signature from the activity details view</w:t>
      </w:r>
    </w:p>
    <w:p w14:paraId="3BD85CA0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CRUD for test cases from the method signature details view</w:t>
      </w:r>
    </w:p>
    <w:p w14:paraId="76664C19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After an activity is created the user should be redirected to the activities details view</w:t>
      </w:r>
    </w:p>
    <w:p w14:paraId="4D826373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Selecting activity details view to access the method signatures can be confusing</w:t>
      </w:r>
    </w:p>
    <w:p w14:paraId="1E2E2319" w14:textId="77777777" w:rsidR="006E68E6" w:rsidRPr="001B0676" w:rsidRDefault="006E68E6" w:rsidP="006E68E6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lastRenderedPageBreak/>
        <w:t>Possibly change selection method for activity, method signature and test cases details view</w:t>
      </w:r>
    </w:p>
    <w:p w14:paraId="6B053445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Some dropdown menus were not sorted in order</w:t>
      </w:r>
      <w:r w:rsidR="000A63F7" w:rsidRPr="001B0676">
        <w:rPr>
          <w:sz w:val="24"/>
          <w:szCs w:val="24"/>
        </w:rPr>
        <w:t xml:space="preserve"> (</w:t>
      </w:r>
      <w:r w:rsidR="00503A8B" w:rsidRPr="001B0676">
        <w:rPr>
          <w:sz w:val="24"/>
          <w:szCs w:val="24"/>
        </w:rPr>
        <w:t>activity type</w:t>
      </w:r>
      <w:r w:rsidR="000A63F7" w:rsidRPr="001B0676">
        <w:rPr>
          <w:sz w:val="24"/>
          <w:szCs w:val="24"/>
        </w:rPr>
        <w:t>, data</w:t>
      </w:r>
      <w:r w:rsidR="00503A8B" w:rsidRPr="001B0676">
        <w:rPr>
          <w:sz w:val="24"/>
          <w:szCs w:val="24"/>
        </w:rPr>
        <w:t xml:space="preserve"> </w:t>
      </w:r>
      <w:r w:rsidR="000A63F7" w:rsidRPr="001B0676">
        <w:rPr>
          <w:sz w:val="24"/>
          <w:szCs w:val="24"/>
        </w:rPr>
        <w:t>type)</w:t>
      </w:r>
    </w:p>
    <w:p w14:paraId="41B33221" w14:textId="77777777" w:rsidR="006E68E6" w:rsidRPr="001B0676" w:rsidRDefault="006E68E6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 xml:space="preserve">Change date to the correct date format </w:t>
      </w:r>
      <w:r w:rsidR="00851959" w:rsidRPr="001B0676">
        <w:rPr>
          <w:sz w:val="24"/>
          <w:szCs w:val="24"/>
        </w:rPr>
        <w:t>y/m/d</w:t>
      </w:r>
    </w:p>
    <w:p w14:paraId="1296E798" w14:textId="77777777" w:rsidR="00851959" w:rsidRPr="001B0676" w:rsidRDefault="00851959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Classes needed when adding method signature for languages such as Java and C#</w:t>
      </w:r>
    </w:p>
    <w:p w14:paraId="423F7042" w14:textId="77777777" w:rsidR="00851959" w:rsidRPr="001B0676" w:rsidRDefault="00851959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Must be able to add/edit parameter names for method signatures</w:t>
      </w:r>
    </w:p>
    <w:p w14:paraId="16C27D1B" w14:textId="69D8466E" w:rsidR="000A63F7" w:rsidRPr="001B0676" w:rsidRDefault="000A63F7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In method signature, the code example/preview</w:t>
      </w:r>
      <w:r w:rsidR="00E0351E" w:rsidRPr="001B0676">
        <w:rPr>
          <w:sz w:val="24"/>
          <w:szCs w:val="24"/>
        </w:rPr>
        <w:t>/theme</w:t>
      </w:r>
      <w:r w:rsidRPr="001B0676">
        <w:rPr>
          <w:sz w:val="24"/>
          <w:szCs w:val="24"/>
        </w:rPr>
        <w:t xml:space="preserve"> not necessary</w:t>
      </w:r>
    </w:p>
    <w:p w14:paraId="3E462237" w14:textId="7FDA7F6F" w:rsidR="008D64FC" w:rsidRPr="001B0676" w:rsidRDefault="008D64FC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In method signature, output/input toggle confusing</w:t>
      </w:r>
    </w:p>
    <w:p w14:paraId="7C57C0E1" w14:textId="3DEEB82A" w:rsidR="00DA2F10" w:rsidRPr="001B0676" w:rsidRDefault="00DA2F10" w:rsidP="006E68E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Test case work flow must be re-worked in general</w:t>
      </w:r>
    </w:p>
    <w:p w14:paraId="0A1BE87F" w14:textId="5D233366" w:rsidR="00DA2F10" w:rsidRPr="001B0676" w:rsidRDefault="00DA2F10" w:rsidP="00DA2F10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Could display test cases on left side and adding parameters on right side?</w:t>
      </w:r>
    </w:p>
    <w:p w14:paraId="2A77AE04" w14:textId="2F1C47FB" w:rsidR="00DA2F10" w:rsidRPr="001B0676" w:rsidRDefault="00EF6D35" w:rsidP="00DA2F1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The course details view where activities are displayed could also display a summary of method signatures contained in each activity. Similarly, method signature listed could display summary of test cases for each.</w:t>
      </w:r>
    </w:p>
    <w:p w14:paraId="6B024072" w14:textId="74114FED" w:rsidR="006C555A" w:rsidRPr="001B0676" w:rsidRDefault="006C555A" w:rsidP="00DA2F1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Overall teacher flow must be re-worked to be more user friendly (easier to understand and less clicks)</w:t>
      </w:r>
    </w:p>
    <w:p w14:paraId="0EFFFB45" w14:textId="04BBF400" w:rsidR="00EF6D35" w:rsidRPr="001B0676" w:rsidRDefault="00EF6D35" w:rsidP="00EF6D3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Demonstrated student workflow (prototype)</w:t>
      </w:r>
    </w:p>
    <w:p w14:paraId="398C5CA6" w14:textId="1932835F" w:rsidR="00EF6D35" w:rsidRPr="001B0676" w:rsidRDefault="00EF6D35" w:rsidP="00EF6D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Login (only allow computer science students)</w:t>
      </w:r>
    </w:p>
    <w:p w14:paraId="41E681F8" w14:textId="09744892" w:rsidR="00EF6D35" w:rsidRPr="001B0676" w:rsidRDefault="00EF6D35" w:rsidP="00EF6D35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Student name displayed on top right of screen</w:t>
      </w:r>
    </w:p>
    <w:p w14:paraId="4D10BE9D" w14:textId="5CCA4ED3" w:rsidR="00AA647E" w:rsidRPr="001B0676" w:rsidRDefault="00E0351E" w:rsidP="00AA647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Consideration on file naming standard for file uploads</w:t>
      </w:r>
    </w:p>
    <w:p w14:paraId="583ED289" w14:textId="5B667F8A" w:rsidR="00E0351E" w:rsidRPr="001B0676" w:rsidRDefault="00E0351E" w:rsidP="00E0351E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Potentially need to handle similar file names</w:t>
      </w:r>
    </w:p>
    <w:p w14:paraId="0637A97A" w14:textId="6E12C657" w:rsidR="00E0351E" w:rsidRPr="001B0676" w:rsidRDefault="00933AB1" w:rsidP="00E0351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Discussed options on how to run student’s uploaded code against the test cases</w:t>
      </w:r>
    </w:p>
    <w:p w14:paraId="614FEBE4" w14:textId="5D026127" w:rsidR="00933AB1" w:rsidRPr="001B0676" w:rsidRDefault="00933AB1" w:rsidP="00E0351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Missing a button to run the test cases</w:t>
      </w:r>
    </w:p>
    <w:p w14:paraId="3F560017" w14:textId="3E144588" w:rsidR="00933AB1" w:rsidRPr="001B0676" w:rsidRDefault="00933AB1" w:rsidP="00E0351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Displayed result should show method signature name with number of passed/failed test in each</w:t>
      </w:r>
    </w:p>
    <w:p w14:paraId="2ABC383E" w14:textId="153E5FA7" w:rsidR="00933AB1" w:rsidRPr="001B0676" w:rsidRDefault="00933AB1" w:rsidP="00933AB1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Then each method signature displayed could be selectable to show details on passed/failed test cases</w:t>
      </w:r>
    </w:p>
    <w:p w14:paraId="14E84E9B" w14:textId="62693195" w:rsidR="006C555A" w:rsidRPr="001B0676" w:rsidRDefault="0030453A" w:rsidP="006C55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 xml:space="preserve">User story: “As a user, I want to be able to login” and “As a teacher, I want all my courses from Clara for the current semester” are complete. </w:t>
      </w:r>
    </w:p>
    <w:p w14:paraId="32EB3FBD" w14:textId="4D704808" w:rsidR="0030453A" w:rsidRPr="001B0676" w:rsidRDefault="0030453A" w:rsidP="006C55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All other user story in sprint 1 must be re-worked</w:t>
      </w:r>
    </w:p>
    <w:p w14:paraId="1CD1F54D" w14:textId="70E50EC2" w:rsidR="004118A3" w:rsidRPr="001B0676" w:rsidRDefault="004118A3" w:rsidP="004118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0676">
        <w:rPr>
          <w:sz w:val="24"/>
          <w:szCs w:val="24"/>
        </w:rPr>
        <w:t>Re-prioritize backlog user stories</w:t>
      </w:r>
    </w:p>
    <w:p w14:paraId="239B74AB" w14:textId="77281ECF" w:rsidR="00170F6A" w:rsidRDefault="00170F6A" w:rsidP="00170F6A">
      <w:pPr>
        <w:pStyle w:val="Heading1"/>
        <w:rPr>
          <w:sz w:val="24"/>
          <w:szCs w:val="24"/>
        </w:rPr>
      </w:pPr>
      <w:r w:rsidRPr="001B0676">
        <w:rPr>
          <w:sz w:val="24"/>
          <w:szCs w:val="24"/>
        </w:rPr>
        <w:t>Decisions</w:t>
      </w:r>
    </w:p>
    <w:tbl>
      <w:tblPr>
        <w:tblW w:w="922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6098"/>
        <w:gridCol w:w="2362"/>
      </w:tblGrid>
      <w:tr w:rsidR="005D005F" w:rsidRPr="005D005F" w14:paraId="007A8CCA" w14:textId="77777777" w:rsidTr="005D005F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6519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3F17B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Set the End Date field default to blank for the activity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3D26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 #8 for US #6 </w:t>
            </w:r>
          </w:p>
        </w:tc>
      </w:tr>
      <w:tr w:rsidR="005D005F" w:rsidRPr="005D005F" w14:paraId="03CAEBDC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7C1AC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D2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EEB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After creating an activity, method signature and/or test case, redirect to the created objects details view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B4123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#9 for US #6 </w:t>
            </w:r>
          </w:p>
          <w:p w14:paraId="458EBC13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#8 for US #10 </w:t>
            </w:r>
          </w:p>
          <w:p w14:paraId="0FD1EF0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#3 for US #16 </w:t>
            </w:r>
          </w:p>
        </w:tc>
      </w:tr>
      <w:tr w:rsidR="005D005F" w:rsidRPr="005D005F" w14:paraId="2DEADB24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6F90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D3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BDABB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Need the option to add/edit class name for method signatures. Default class for languages that methods must be contained within a class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30E5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#9 for US #10 </w:t>
            </w:r>
          </w:p>
          <w:p w14:paraId="3919708D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#10 for US #10 </w:t>
            </w:r>
          </w:p>
          <w:p w14:paraId="1FFFA85E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572F971E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5C86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D4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4CB9C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In method signature, remove preview or ensure that correct language version is being used and that there is no initial code in the body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41D7B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#11 for US #10 </w:t>
            </w:r>
          </w:p>
          <w:p w14:paraId="652BAA4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5B7C0D65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53E6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lastRenderedPageBreak/>
              <w:t>D5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6D8F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Add the ability to change the method signature parameter names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E71BE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#12 for US #10 </w:t>
            </w:r>
          </w:p>
          <w:p w14:paraId="728E631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268C12D7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AC3C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D6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51B8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Display the language version in method signature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D13E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#13 for US #10 </w:t>
            </w:r>
          </w:p>
          <w:p w14:paraId="6B408DC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328C51C8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B8C3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D7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EBFBF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Flag test cases when method signature is modified (warning message)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ECAD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#14 for US #10 </w:t>
            </w:r>
          </w:p>
          <w:p w14:paraId="15888CC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#4 for US #16 </w:t>
            </w:r>
          </w:p>
        </w:tc>
      </w:tr>
      <w:tr w:rsidR="005D005F" w:rsidRPr="005D005F" w14:paraId="5CE96E01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A29B1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D8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E427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Fix layout for output parameter in method signature (current toggle button confusing)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7CC6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#15 for US #10 </w:t>
            </w:r>
          </w:p>
          <w:p w14:paraId="5E898613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254A7CA2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DF3CF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D9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EFEB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All dates displayed must be in format </w:t>
            </w:r>
            <w:proofErr w:type="spellStart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yyyy</w:t>
            </w:r>
            <w:proofErr w:type="spellEnd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/mm/dd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E0333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#11 for US #6 </w:t>
            </w:r>
          </w:p>
          <w:p w14:paraId="3CBDBB21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#16 for US #10 </w:t>
            </w:r>
          </w:p>
          <w:p w14:paraId="55C0C7A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#5 for US #16 </w:t>
            </w:r>
          </w:p>
          <w:p w14:paraId="5FB7B29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4A15037D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C146A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D10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7FDE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All </w:t>
            </w:r>
            <w:proofErr w:type="spellStart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dropdownlists</w:t>
            </w:r>
            <w:proofErr w:type="spellEnd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 should be sorted in alphabetical order (activity type, data type, signature parameters, </w:t>
            </w:r>
            <w:proofErr w:type="spellStart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etc</w:t>
            </w:r>
            <w:proofErr w:type="spellEnd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34C4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#12 for US #6 </w:t>
            </w:r>
          </w:p>
          <w:p w14:paraId="5A71E15C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#17 for US #10 </w:t>
            </w:r>
          </w:p>
          <w:p w14:paraId="5DDF6EA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#6 for US #16 </w:t>
            </w:r>
          </w:p>
          <w:p w14:paraId="5FA4A32E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4AB62FBE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39BD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D11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E613F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Remove edit button in all the detail views. All edits should be from a list view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5751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#13 for US #6 </w:t>
            </w:r>
          </w:p>
          <w:p w14:paraId="0B38FC73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#18 for US #10 </w:t>
            </w:r>
          </w:p>
          <w:p w14:paraId="2439712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#7 for US #16 </w:t>
            </w:r>
          </w:p>
        </w:tc>
      </w:tr>
      <w:tr w:rsidR="005D005F" w:rsidRPr="005D005F" w14:paraId="03EF07FE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278AB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D12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C207F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When selecting parameter type for a method signature, all available parameter type for the language must be added (currently a </w:t>
            </w:r>
            <w:proofErr w:type="spellStart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dropdownlist</w:t>
            </w:r>
            <w:proofErr w:type="spellEnd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782F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#19 for US #10 </w:t>
            </w:r>
          </w:p>
          <w:p w14:paraId="365783D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  <w:p w14:paraId="56688CD1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6FC4DE2D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25B7E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D13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977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Must add option in method signature to add all valid return types used for a method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A7309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#20 for US #10 </w:t>
            </w:r>
          </w:p>
          <w:p w14:paraId="50FC07D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7A4CFB22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C4AD9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D14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534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In method signature details view, must add a link/button to add a test case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6B82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#21 for US #10 </w:t>
            </w:r>
          </w:p>
          <w:p w14:paraId="3E73C4AD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53054545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B42D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D15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FCC6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Add input field to enter expected result to test cases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1825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#8 for US #16 </w:t>
            </w:r>
          </w:p>
          <w:p w14:paraId="47D1B47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24064046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F5491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D16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BF2C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Method signature parameter changes must reflex parameter change when displayed in the test cases (if not possible, at least display a waring message in the associated test cases that the parameter(s) was </w:t>
            </w:r>
            <w:proofErr w:type="gramStart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changed)(</w:t>
            </w:r>
            <w:proofErr w:type="gramEnd"/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possibly split page in 2 columns to display test on one side and parameters on other)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C92CF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#4 for US #16 </w:t>
            </w:r>
          </w:p>
          <w:p w14:paraId="6658C7C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  <w:p w14:paraId="76F4AFB9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12577876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C7ED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D17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AEDE7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The test case flow needs to be re-worked, the layout and flow for adding parameters must be made clear and easy to use.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56AB2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#9 for US #16 </w:t>
            </w:r>
          </w:p>
          <w:p w14:paraId="7D5AF5D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  <w:p w14:paraId="25964EBD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69B47FC8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50B8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D18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71606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When deleting an activity, method signature and/or test case, must display a warning on cascade delete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4CCED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#10 for US #6 </w:t>
            </w:r>
          </w:p>
          <w:p w14:paraId="67169DE6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60B03AF8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705D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D19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77E9D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Fix edit activity redirect throwing error 500 (remove try catch blocks in activity controller)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13CC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#14 for US #6 </w:t>
            </w:r>
          </w:p>
          <w:p w14:paraId="5F948B4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</w:tc>
      </w:tr>
      <w:tr w:rsidR="005D005F" w:rsidRPr="005D005F" w14:paraId="75E0D4B9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338EC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D20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BA71A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Fix overall teacher flow -&gt; possibly make rows selectable in lists instead of having to click on details. Also, change edit/delete words to icons.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66377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#15 for US #6 </w:t>
            </w:r>
          </w:p>
          <w:p w14:paraId="7EA2AFF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  <w:p w14:paraId="4245412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  <w:tr w:rsidR="005D005F" w:rsidRPr="005D005F" w14:paraId="307F76EA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DA47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lastRenderedPageBreak/>
              <w:t>D21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B0208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Add a button to run the uploaded student code against the test cases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9CB77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#1 for US #334 </w:t>
            </w:r>
          </w:p>
        </w:tc>
      </w:tr>
      <w:tr w:rsidR="005D005F" w:rsidRPr="005D005F" w14:paraId="34A0DA1A" w14:textId="77777777" w:rsidTr="005D005F">
        <w:trPr>
          <w:trHeight w:val="45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1AAF4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D22 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8121B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Times New Roman" w:eastAsia="Times New Roman" w:hAnsi="Times New Roman" w:cs="Times New Roman"/>
                <w:color w:val="000000"/>
                <w:sz w:val="24"/>
                <w:lang w:val="en-CA" w:eastAsia="en-CA"/>
              </w:rPr>
              <w:t>Re-work student test case result display. Each method signature should be displayed with a summary of the passed/failed tests. Each method signature in the result should be selectable to display more details on tests. 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B69E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AC #2 for US #334 </w:t>
            </w:r>
          </w:p>
          <w:p w14:paraId="0709AEF0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eastAsia="en-CA"/>
              </w:rPr>
              <w:t> </w:t>
            </w:r>
          </w:p>
          <w:p w14:paraId="1988EAB5" w14:textId="77777777" w:rsidR="005D005F" w:rsidRPr="005D005F" w:rsidRDefault="005D005F" w:rsidP="005D005F">
            <w:pPr>
              <w:spacing w:before="0" w:after="0"/>
              <w:ind w:left="0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en-CA" w:eastAsia="en-CA"/>
              </w:rPr>
            </w:pPr>
            <w:r w:rsidRPr="005D005F">
              <w:rPr>
                <w:rFonts w:ascii="Palatino Linotype" w:eastAsia="Times New Roman" w:hAnsi="Palatino Linotype" w:cs="Segoe UI"/>
                <w:sz w:val="24"/>
                <w:lang w:val="en-CA" w:eastAsia="en-CA"/>
              </w:rPr>
              <w:t> </w:t>
            </w:r>
          </w:p>
        </w:tc>
      </w:tr>
    </w:tbl>
    <w:p w14:paraId="5932D79F" w14:textId="77777777" w:rsidR="005D005F" w:rsidRPr="005D005F" w:rsidRDefault="005D005F" w:rsidP="005D005F"/>
    <w:p w14:paraId="4220F05F" w14:textId="2585B336" w:rsidR="00B734F6" w:rsidRDefault="00650811" w:rsidP="00170F6A">
      <w:pPr>
        <w:pStyle w:val="Heading1"/>
      </w:pPr>
      <w:r>
        <w:t>Sprint 1 commit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8570"/>
        <w:gridCol w:w="2148"/>
      </w:tblGrid>
      <w:tr w:rsidR="00650811" w14:paraId="140AA30C" w14:textId="77777777" w:rsidTr="001B0676">
        <w:tc>
          <w:tcPr>
            <w:tcW w:w="8570" w:type="dxa"/>
            <w:shd w:val="clear" w:color="auto" w:fill="D9EAD5" w:themeFill="accent4" w:themeFillTint="33"/>
          </w:tcPr>
          <w:p w14:paraId="3C083700" w14:textId="19E9AD41" w:rsidR="00650811" w:rsidRPr="001B0676" w:rsidRDefault="002B32A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user, I want to be able to login</w:t>
            </w:r>
          </w:p>
        </w:tc>
        <w:tc>
          <w:tcPr>
            <w:tcW w:w="2148" w:type="dxa"/>
            <w:shd w:val="clear" w:color="auto" w:fill="D9EAD5" w:themeFill="accent4" w:themeFillTint="33"/>
          </w:tcPr>
          <w:p w14:paraId="2232DB0F" w14:textId="5DA58C54" w:rsidR="00650811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Complete</w:t>
            </w:r>
          </w:p>
        </w:tc>
      </w:tr>
      <w:tr w:rsidR="00650811" w14:paraId="53FC66ED" w14:textId="77777777" w:rsidTr="001B0676">
        <w:tc>
          <w:tcPr>
            <w:tcW w:w="8570" w:type="dxa"/>
            <w:shd w:val="clear" w:color="auto" w:fill="D9EAD5" w:themeFill="accent4" w:themeFillTint="33"/>
          </w:tcPr>
          <w:p w14:paraId="771DB99B" w14:textId="4900CA40" w:rsidR="00650811" w:rsidRPr="001B0676" w:rsidRDefault="002B32A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teacher, I want all my courses from Clara for the current semester</w:t>
            </w:r>
          </w:p>
        </w:tc>
        <w:tc>
          <w:tcPr>
            <w:tcW w:w="2148" w:type="dxa"/>
            <w:shd w:val="clear" w:color="auto" w:fill="D9EAD5" w:themeFill="accent4" w:themeFillTint="33"/>
          </w:tcPr>
          <w:p w14:paraId="4A665CA1" w14:textId="633D2BE1" w:rsidR="00650811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Complete</w:t>
            </w:r>
          </w:p>
        </w:tc>
      </w:tr>
      <w:tr w:rsidR="008F78B0" w14:paraId="31375E81" w14:textId="77777777" w:rsidTr="001B0676">
        <w:tc>
          <w:tcPr>
            <w:tcW w:w="8570" w:type="dxa"/>
            <w:shd w:val="clear" w:color="auto" w:fill="FDE5CC" w:themeFill="accent1" w:themeFillTint="33"/>
          </w:tcPr>
          <w:p w14:paraId="43082895" w14:textId="22B66164" w:rsidR="008F78B0" w:rsidRPr="001B0676" w:rsidRDefault="008F78B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teacher, I want to add activities (labs, assignments, exercises) to my courses</w:t>
            </w:r>
          </w:p>
        </w:tc>
        <w:tc>
          <w:tcPr>
            <w:tcW w:w="2148" w:type="dxa"/>
            <w:shd w:val="clear" w:color="auto" w:fill="FDE5CC" w:themeFill="accent1" w:themeFillTint="33"/>
          </w:tcPr>
          <w:p w14:paraId="2B09C781" w14:textId="0627601E" w:rsidR="008F78B0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Carried Forward</w:t>
            </w:r>
          </w:p>
        </w:tc>
      </w:tr>
      <w:tr w:rsidR="008F78B0" w14:paraId="16EF5048" w14:textId="77777777" w:rsidTr="001B0676">
        <w:tc>
          <w:tcPr>
            <w:tcW w:w="8570" w:type="dxa"/>
            <w:shd w:val="clear" w:color="auto" w:fill="FDE5CC" w:themeFill="accent1" w:themeFillTint="33"/>
          </w:tcPr>
          <w:p w14:paraId="585A8E46" w14:textId="00031464" w:rsidR="008F78B0" w:rsidRPr="001B0676" w:rsidRDefault="008F78B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teacher, I want to be able to add a method signature via form to assign to activities</w:t>
            </w:r>
          </w:p>
        </w:tc>
        <w:tc>
          <w:tcPr>
            <w:tcW w:w="2148" w:type="dxa"/>
            <w:shd w:val="clear" w:color="auto" w:fill="FDE5CC" w:themeFill="accent1" w:themeFillTint="33"/>
          </w:tcPr>
          <w:p w14:paraId="2510F763" w14:textId="2E50613F" w:rsidR="008F78B0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Carried Forward</w:t>
            </w:r>
          </w:p>
        </w:tc>
      </w:tr>
      <w:tr w:rsidR="008F78B0" w14:paraId="7B64970E" w14:textId="77777777" w:rsidTr="001B0676">
        <w:tc>
          <w:tcPr>
            <w:tcW w:w="8570" w:type="dxa"/>
            <w:shd w:val="clear" w:color="auto" w:fill="FDE5CC" w:themeFill="accent1" w:themeFillTint="33"/>
          </w:tcPr>
          <w:p w14:paraId="7C3EEEE0" w14:textId="12F5DFA9" w:rsidR="008F78B0" w:rsidRPr="001B0676" w:rsidRDefault="008F78B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teacher, I want to add test cases for the method signatures</w:t>
            </w:r>
          </w:p>
        </w:tc>
        <w:tc>
          <w:tcPr>
            <w:tcW w:w="2148" w:type="dxa"/>
            <w:shd w:val="clear" w:color="auto" w:fill="FDE5CC" w:themeFill="accent1" w:themeFillTint="33"/>
          </w:tcPr>
          <w:p w14:paraId="155F12E5" w14:textId="5CAF8A7F" w:rsidR="008F78B0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Carried Forward</w:t>
            </w:r>
          </w:p>
        </w:tc>
      </w:tr>
      <w:tr w:rsidR="008F78B0" w14:paraId="5101805B" w14:textId="77777777" w:rsidTr="001B0676">
        <w:tc>
          <w:tcPr>
            <w:tcW w:w="8570" w:type="dxa"/>
            <w:shd w:val="clear" w:color="auto" w:fill="FDE5CC" w:themeFill="accent1" w:themeFillTint="33"/>
          </w:tcPr>
          <w:p w14:paraId="61C0AEFB" w14:textId="78536007" w:rsidR="008F78B0" w:rsidRPr="001B0676" w:rsidRDefault="008F78B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teacher, I want to be able to edit the test cases for an activity</w:t>
            </w:r>
          </w:p>
        </w:tc>
        <w:tc>
          <w:tcPr>
            <w:tcW w:w="2148" w:type="dxa"/>
            <w:shd w:val="clear" w:color="auto" w:fill="FDE5CC" w:themeFill="accent1" w:themeFillTint="33"/>
          </w:tcPr>
          <w:p w14:paraId="3805C91F" w14:textId="55611775" w:rsidR="008F78B0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Carried Forward</w:t>
            </w:r>
          </w:p>
        </w:tc>
      </w:tr>
      <w:tr w:rsidR="008F78B0" w14:paraId="7A31CB3B" w14:textId="77777777" w:rsidTr="00785FF1">
        <w:tc>
          <w:tcPr>
            <w:tcW w:w="8570" w:type="dxa"/>
            <w:shd w:val="clear" w:color="auto" w:fill="D9EAD5" w:themeFill="accent4" w:themeFillTint="33"/>
          </w:tcPr>
          <w:p w14:paraId="62F48FD1" w14:textId="0FAC6548" w:rsidR="008F78B0" w:rsidRPr="001B0676" w:rsidRDefault="008F78B0" w:rsidP="00650811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As a student, I want to only have access to the courses I am enrolled in</w:t>
            </w:r>
          </w:p>
        </w:tc>
        <w:tc>
          <w:tcPr>
            <w:tcW w:w="2148" w:type="dxa"/>
            <w:shd w:val="clear" w:color="auto" w:fill="D9EAD5" w:themeFill="accent4" w:themeFillTint="33"/>
          </w:tcPr>
          <w:p w14:paraId="5B3E2582" w14:textId="50385F04" w:rsidR="008F78B0" w:rsidRPr="001B0676" w:rsidRDefault="001B0676" w:rsidP="00650811">
            <w:pPr>
              <w:ind w:left="0"/>
              <w:rPr>
                <w:b/>
                <w:bCs/>
                <w:sz w:val="24"/>
                <w:szCs w:val="24"/>
              </w:rPr>
            </w:pPr>
            <w:r w:rsidRPr="001B0676">
              <w:rPr>
                <w:b/>
                <w:bCs/>
                <w:sz w:val="24"/>
                <w:szCs w:val="24"/>
              </w:rPr>
              <w:t>C</w:t>
            </w:r>
            <w:r w:rsidR="00785FF1">
              <w:rPr>
                <w:b/>
                <w:bCs/>
                <w:sz w:val="24"/>
                <w:szCs w:val="24"/>
              </w:rPr>
              <w:t>omplete</w:t>
            </w:r>
          </w:p>
        </w:tc>
      </w:tr>
    </w:tbl>
    <w:p w14:paraId="1538D910" w14:textId="77777777" w:rsidR="00650811" w:rsidRPr="00650811" w:rsidRDefault="00650811" w:rsidP="00650811"/>
    <w:p w14:paraId="5718E285" w14:textId="5E851ED2" w:rsidR="00E1730D" w:rsidRDefault="00785FF1" w:rsidP="00170F6A">
      <w:pPr>
        <w:pStyle w:val="Heading1"/>
      </w:pPr>
      <w:r>
        <w:t>BACKLOG</w:t>
      </w:r>
      <w:r w:rsidR="009919ED">
        <w:t xml:space="preserve"> priorities</w:t>
      </w:r>
    </w:p>
    <w:p w14:paraId="4A168C09" w14:textId="0A859E58" w:rsidR="00DF44DD" w:rsidRPr="00DF44DD" w:rsidRDefault="00AA6F28" w:rsidP="00DF44DD">
      <w:r>
        <w:t xml:space="preserve">The </w:t>
      </w:r>
      <w:r w:rsidR="00785FF1">
        <w:t>top 4 user stories listed below are carried over from sprint one (active state)</w:t>
      </w:r>
    </w:p>
    <w:p w14:paraId="0BFDBC5F" w14:textId="6063FCDE" w:rsidR="009919ED" w:rsidRPr="009919ED" w:rsidRDefault="00DF44DD" w:rsidP="009919ED">
      <w:r w:rsidRPr="00DF44DD">
        <w:drawing>
          <wp:inline distT="0" distB="0" distL="0" distR="0" wp14:anchorId="76E8C4C9" wp14:editId="1BCD7E29">
            <wp:extent cx="6858000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3BB7" w14:textId="4EF99012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2358"/>
        <w:gridCol w:w="2037"/>
        <w:gridCol w:w="2732"/>
        <w:gridCol w:w="2601"/>
      </w:tblGrid>
      <w:tr w:rsidR="00EC5652" w14:paraId="79A47119" w14:textId="77777777" w:rsidTr="00267D71">
        <w:trPr>
          <w:trHeight w:val="572"/>
        </w:trPr>
        <w:tc>
          <w:tcPr>
            <w:tcW w:w="542" w:type="dxa"/>
          </w:tcPr>
          <w:p w14:paraId="44A98EBB" w14:textId="77777777" w:rsidR="00EC5652" w:rsidRDefault="00EC5652" w:rsidP="00712D0A">
            <w:pPr>
              <w:ind w:left="0"/>
            </w:pPr>
            <w:r>
              <w:t>A1</w:t>
            </w:r>
          </w:p>
        </w:tc>
        <w:tc>
          <w:tcPr>
            <w:tcW w:w="2358" w:type="dxa"/>
          </w:tcPr>
          <w:p w14:paraId="37D57F11" w14:textId="1D1D2932" w:rsidR="00EC5652" w:rsidRPr="001B0676" w:rsidRDefault="0087000C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Kyle </w:t>
            </w:r>
            <w:proofErr w:type="spellStart"/>
            <w:r w:rsidRPr="001B0676">
              <w:rPr>
                <w:sz w:val="24"/>
                <w:szCs w:val="24"/>
              </w:rPr>
              <w:t>Radmore</w:t>
            </w:r>
            <w:proofErr w:type="spellEnd"/>
          </w:p>
        </w:tc>
        <w:tc>
          <w:tcPr>
            <w:tcW w:w="2037" w:type="dxa"/>
          </w:tcPr>
          <w:p w14:paraId="14786E91" w14:textId="5B8B19CE" w:rsidR="00EC5652" w:rsidRPr="001B0676" w:rsidRDefault="0087000C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Map new decisions</w:t>
            </w:r>
            <w:bookmarkStart w:id="0" w:name="_GoBack"/>
            <w:bookmarkEnd w:id="0"/>
            <w:r w:rsidRPr="001B0676">
              <w:rPr>
                <w:sz w:val="24"/>
                <w:szCs w:val="24"/>
              </w:rPr>
              <w:t xml:space="preserve"> to backlog</w:t>
            </w:r>
          </w:p>
        </w:tc>
        <w:tc>
          <w:tcPr>
            <w:tcW w:w="2732" w:type="dxa"/>
          </w:tcPr>
          <w:p w14:paraId="6B367DC6" w14:textId="4BED9681" w:rsidR="00EC5652" w:rsidRPr="001B0676" w:rsidRDefault="00BD058A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</w:tcPr>
          <w:p w14:paraId="2484119D" w14:textId="2F8FB5E4" w:rsidR="00EC5652" w:rsidRPr="001B0676" w:rsidRDefault="00267D71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December </w:t>
            </w:r>
            <w:r w:rsidR="0087000C" w:rsidRPr="001B0676">
              <w:rPr>
                <w:sz w:val="24"/>
                <w:szCs w:val="24"/>
              </w:rPr>
              <w:t>8</w:t>
            </w:r>
            <w:r w:rsidRPr="001B0676">
              <w:rPr>
                <w:sz w:val="24"/>
                <w:szCs w:val="24"/>
              </w:rPr>
              <w:t>, 2021</w:t>
            </w:r>
          </w:p>
        </w:tc>
      </w:tr>
      <w:tr w:rsidR="00267D71" w14:paraId="63AC568C" w14:textId="77777777" w:rsidTr="00267D71">
        <w:trPr>
          <w:trHeight w:val="572"/>
        </w:trPr>
        <w:tc>
          <w:tcPr>
            <w:tcW w:w="542" w:type="dxa"/>
          </w:tcPr>
          <w:p w14:paraId="3493CDB6" w14:textId="77777777" w:rsidR="00267D71" w:rsidRDefault="00267D71" w:rsidP="00712D0A">
            <w:pPr>
              <w:ind w:left="0"/>
            </w:pPr>
            <w:r>
              <w:lastRenderedPageBreak/>
              <w:t>A2</w:t>
            </w:r>
          </w:p>
        </w:tc>
        <w:tc>
          <w:tcPr>
            <w:tcW w:w="2358" w:type="dxa"/>
          </w:tcPr>
          <w:p w14:paraId="25477BE3" w14:textId="782786AA" w:rsidR="00267D71" w:rsidRPr="001B0676" w:rsidRDefault="00B039E3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Cameron </w:t>
            </w:r>
            <w:proofErr w:type="spellStart"/>
            <w:r w:rsidRPr="001B0676">
              <w:rPr>
                <w:sz w:val="24"/>
                <w:szCs w:val="24"/>
              </w:rPr>
              <w:t>Radmore</w:t>
            </w:r>
            <w:proofErr w:type="spellEnd"/>
          </w:p>
        </w:tc>
        <w:tc>
          <w:tcPr>
            <w:tcW w:w="2037" w:type="dxa"/>
          </w:tcPr>
          <w:p w14:paraId="426872DB" w14:textId="33AC30CC" w:rsidR="00267D71" w:rsidRPr="001B0676" w:rsidRDefault="0087000C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Update changes to backlog for sprint 2</w:t>
            </w:r>
          </w:p>
        </w:tc>
        <w:tc>
          <w:tcPr>
            <w:tcW w:w="2732" w:type="dxa"/>
          </w:tcPr>
          <w:p w14:paraId="3C0B08A9" w14:textId="6CDBBD26" w:rsidR="00267D71" w:rsidRPr="001B0676" w:rsidRDefault="00BD058A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</w:tcPr>
          <w:p w14:paraId="0E5811B7" w14:textId="5EA3B92A" w:rsidR="00267D71" w:rsidRPr="001B0676" w:rsidRDefault="00267D71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December </w:t>
            </w:r>
            <w:r w:rsidR="00B039E3" w:rsidRPr="001B0676">
              <w:rPr>
                <w:sz w:val="24"/>
                <w:szCs w:val="24"/>
              </w:rPr>
              <w:t>8</w:t>
            </w:r>
            <w:r w:rsidRPr="001B0676">
              <w:rPr>
                <w:sz w:val="24"/>
                <w:szCs w:val="24"/>
              </w:rPr>
              <w:t>, 2021</w:t>
            </w:r>
          </w:p>
        </w:tc>
      </w:tr>
      <w:tr w:rsidR="00B039E3" w14:paraId="25DC42D8" w14:textId="77777777" w:rsidTr="00267D71">
        <w:trPr>
          <w:trHeight w:val="572"/>
        </w:trPr>
        <w:tc>
          <w:tcPr>
            <w:tcW w:w="542" w:type="dxa"/>
          </w:tcPr>
          <w:p w14:paraId="14F730AA" w14:textId="4582B23E" w:rsidR="00B039E3" w:rsidRDefault="00B039E3" w:rsidP="00712D0A">
            <w:pPr>
              <w:ind w:left="0"/>
            </w:pPr>
            <w:r>
              <w:t>A3</w:t>
            </w:r>
          </w:p>
        </w:tc>
        <w:tc>
          <w:tcPr>
            <w:tcW w:w="2358" w:type="dxa"/>
          </w:tcPr>
          <w:p w14:paraId="6A12A493" w14:textId="71F6D677" w:rsidR="00B039E3" w:rsidRPr="001B0676" w:rsidRDefault="0080482C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Serge Arseneault</w:t>
            </w:r>
          </w:p>
        </w:tc>
        <w:tc>
          <w:tcPr>
            <w:tcW w:w="2037" w:type="dxa"/>
          </w:tcPr>
          <w:p w14:paraId="68408BCB" w14:textId="6C8E13D7" w:rsidR="00B039E3" w:rsidRPr="001B0676" w:rsidRDefault="00B039E3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 xml:space="preserve">Send link </w:t>
            </w:r>
            <w:r w:rsidR="00BC0F13" w:rsidRPr="001B0676">
              <w:rPr>
                <w:sz w:val="24"/>
                <w:szCs w:val="24"/>
              </w:rPr>
              <w:t xml:space="preserve">for </w:t>
            </w:r>
            <w:r w:rsidRPr="001B0676">
              <w:rPr>
                <w:sz w:val="24"/>
                <w:szCs w:val="24"/>
              </w:rPr>
              <w:t>backlog to Allan</w:t>
            </w:r>
          </w:p>
        </w:tc>
        <w:tc>
          <w:tcPr>
            <w:tcW w:w="2732" w:type="dxa"/>
          </w:tcPr>
          <w:p w14:paraId="0F3FD646" w14:textId="60973567" w:rsidR="00B039E3" w:rsidRPr="001B0676" w:rsidRDefault="00BD058A" w:rsidP="00712D0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</w:tcPr>
          <w:p w14:paraId="1F0BE1A5" w14:textId="4118883C" w:rsidR="00B039E3" w:rsidRPr="001B0676" w:rsidRDefault="00B039E3" w:rsidP="00712D0A">
            <w:pPr>
              <w:ind w:left="0"/>
              <w:rPr>
                <w:sz w:val="24"/>
                <w:szCs w:val="24"/>
              </w:rPr>
            </w:pPr>
            <w:r w:rsidRPr="001B0676">
              <w:rPr>
                <w:sz w:val="24"/>
                <w:szCs w:val="24"/>
              </w:rPr>
              <w:t>December 8, 2021</w:t>
            </w:r>
          </w:p>
        </w:tc>
      </w:tr>
    </w:tbl>
    <w:p w14:paraId="6581141F" w14:textId="77777777" w:rsidR="00170F6A" w:rsidRDefault="00170F6A" w:rsidP="00170F6A"/>
    <w:p w14:paraId="23EDCC3E" w14:textId="77777777" w:rsidR="008B260C" w:rsidRDefault="008B260C" w:rsidP="008B260C">
      <w:pPr>
        <w:pStyle w:val="Heading1"/>
      </w:pPr>
      <w:r>
        <w:t>Follow up and next steps</w:t>
      </w:r>
    </w:p>
    <w:p w14:paraId="74C13E56" w14:textId="5C07FE10" w:rsidR="00267D71" w:rsidRDefault="00EB4225" w:rsidP="00B734F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Park project and prepare backlog for </w:t>
      </w:r>
      <w:r w:rsidR="00DF44DD">
        <w:rPr>
          <w:sz w:val="24"/>
          <w:szCs w:val="24"/>
        </w:rPr>
        <w:t>D</w:t>
      </w:r>
      <w:r>
        <w:rPr>
          <w:sz w:val="24"/>
          <w:szCs w:val="24"/>
        </w:rPr>
        <w:t>ev</w:t>
      </w:r>
      <w:r w:rsidR="00DF44DD">
        <w:rPr>
          <w:sz w:val="24"/>
          <w:szCs w:val="24"/>
        </w:rPr>
        <w:t>elopment Project 2</w:t>
      </w:r>
      <w:r>
        <w:rPr>
          <w:sz w:val="24"/>
          <w:szCs w:val="24"/>
        </w:rPr>
        <w:t xml:space="preserve"> </w:t>
      </w:r>
    </w:p>
    <w:p w14:paraId="39AA8248" w14:textId="0E7BFCB3" w:rsidR="00DF44DD" w:rsidRPr="001B0676" w:rsidRDefault="00DF44DD" w:rsidP="00B734F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Size tasks and plan for sprint 2 on return after Christmas break</w:t>
      </w:r>
    </w:p>
    <w:sectPr w:rsidR="00DF44DD" w:rsidRPr="001B067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162D" w14:textId="77777777" w:rsidR="002D6CD2" w:rsidRDefault="002D6CD2">
      <w:r>
        <w:separator/>
      </w:r>
    </w:p>
    <w:p w14:paraId="582991B1" w14:textId="77777777" w:rsidR="002D6CD2" w:rsidRDefault="002D6CD2"/>
    <w:p w14:paraId="4DC708DE" w14:textId="77777777" w:rsidR="002D6CD2" w:rsidRDefault="002D6CD2"/>
  </w:endnote>
  <w:endnote w:type="continuationSeparator" w:id="0">
    <w:p w14:paraId="4FFFDE5F" w14:textId="77777777" w:rsidR="002D6CD2" w:rsidRDefault="002D6CD2">
      <w:r>
        <w:continuationSeparator/>
      </w:r>
    </w:p>
    <w:p w14:paraId="2602C1BF" w14:textId="77777777" w:rsidR="002D6CD2" w:rsidRDefault="002D6CD2"/>
    <w:p w14:paraId="52CF910E" w14:textId="77777777" w:rsidR="002D6CD2" w:rsidRDefault="002D6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C7F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64F3" w14:textId="77777777" w:rsidR="002D6CD2" w:rsidRDefault="002D6CD2">
      <w:r>
        <w:separator/>
      </w:r>
    </w:p>
    <w:p w14:paraId="630A93EB" w14:textId="77777777" w:rsidR="002D6CD2" w:rsidRDefault="002D6CD2"/>
    <w:p w14:paraId="27D98FD0" w14:textId="77777777" w:rsidR="002D6CD2" w:rsidRDefault="002D6CD2"/>
  </w:footnote>
  <w:footnote w:type="continuationSeparator" w:id="0">
    <w:p w14:paraId="1C4218D5" w14:textId="77777777" w:rsidR="002D6CD2" w:rsidRDefault="002D6CD2">
      <w:r>
        <w:continuationSeparator/>
      </w:r>
    </w:p>
    <w:p w14:paraId="2EBF7487" w14:textId="77777777" w:rsidR="002D6CD2" w:rsidRDefault="002D6CD2"/>
    <w:p w14:paraId="01E62E06" w14:textId="77777777" w:rsidR="002D6CD2" w:rsidRDefault="002D6C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54707"/>
    <w:multiLevelType w:val="hybridMultilevel"/>
    <w:tmpl w:val="23D64B3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C3C4E87"/>
    <w:multiLevelType w:val="hybridMultilevel"/>
    <w:tmpl w:val="8D9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0ED5"/>
    <w:multiLevelType w:val="hybridMultilevel"/>
    <w:tmpl w:val="791208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42637"/>
    <w:rsid w:val="000617A3"/>
    <w:rsid w:val="00077A6B"/>
    <w:rsid w:val="00084B51"/>
    <w:rsid w:val="000908F4"/>
    <w:rsid w:val="000949BC"/>
    <w:rsid w:val="000A63F7"/>
    <w:rsid w:val="000E474F"/>
    <w:rsid w:val="00111F6A"/>
    <w:rsid w:val="00170F6A"/>
    <w:rsid w:val="00173C73"/>
    <w:rsid w:val="001B0676"/>
    <w:rsid w:val="001B1500"/>
    <w:rsid w:val="001B3494"/>
    <w:rsid w:val="001B3980"/>
    <w:rsid w:val="00216F91"/>
    <w:rsid w:val="0026071C"/>
    <w:rsid w:val="00267D71"/>
    <w:rsid w:val="002B32A0"/>
    <w:rsid w:val="002B3D6A"/>
    <w:rsid w:val="002C0092"/>
    <w:rsid w:val="002C04AE"/>
    <w:rsid w:val="002D6CD2"/>
    <w:rsid w:val="0030453A"/>
    <w:rsid w:val="00320E47"/>
    <w:rsid w:val="003363B1"/>
    <w:rsid w:val="003861D4"/>
    <w:rsid w:val="003B53E1"/>
    <w:rsid w:val="004118A3"/>
    <w:rsid w:val="00420E4C"/>
    <w:rsid w:val="00440134"/>
    <w:rsid w:val="00472B76"/>
    <w:rsid w:val="004F0974"/>
    <w:rsid w:val="00503A8B"/>
    <w:rsid w:val="005454FF"/>
    <w:rsid w:val="005D005F"/>
    <w:rsid w:val="005D189B"/>
    <w:rsid w:val="005F240F"/>
    <w:rsid w:val="006369B5"/>
    <w:rsid w:val="00640A2B"/>
    <w:rsid w:val="00644B4B"/>
    <w:rsid w:val="00650811"/>
    <w:rsid w:val="006515F3"/>
    <w:rsid w:val="0069252B"/>
    <w:rsid w:val="006B14AF"/>
    <w:rsid w:val="006C555A"/>
    <w:rsid w:val="006D6490"/>
    <w:rsid w:val="006E467F"/>
    <w:rsid w:val="006E68E6"/>
    <w:rsid w:val="00716CC6"/>
    <w:rsid w:val="00727C38"/>
    <w:rsid w:val="00785FF1"/>
    <w:rsid w:val="007C100E"/>
    <w:rsid w:val="007C1543"/>
    <w:rsid w:val="007F2AF2"/>
    <w:rsid w:val="0080482C"/>
    <w:rsid w:val="00823119"/>
    <w:rsid w:val="00846660"/>
    <w:rsid w:val="00851959"/>
    <w:rsid w:val="00866A65"/>
    <w:rsid w:val="0087000C"/>
    <w:rsid w:val="008A39C5"/>
    <w:rsid w:val="008B14EC"/>
    <w:rsid w:val="008B260C"/>
    <w:rsid w:val="008D4972"/>
    <w:rsid w:val="008D64FC"/>
    <w:rsid w:val="008F78B0"/>
    <w:rsid w:val="00907FCF"/>
    <w:rsid w:val="0092007C"/>
    <w:rsid w:val="00933AB1"/>
    <w:rsid w:val="0095357B"/>
    <w:rsid w:val="00960251"/>
    <w:rsid w:val="009919ED"/>
    <w:rsid w:val="009C6DDD"/>
    <w:rsid w:val="009C77BD"/>
    <w:rsid w:val="00A11A03"/>
    <w:rsid w:val="00A11A39"/>
    <w:rsid w:val="00A34FF3"/>
    <w:rsid w:val="00A42BDF"/>
    <w:rsid w:val="00A52526"/>
    <w:rsid w:val="00A5439A"/>
    <w:rsid w:val="00A7386C"/>
    <w:rsid w:val="00AA647E"/>
    <w:rsid w:val="00AA6F28"/>
    <w:rsid w:val="00AC2E7F"/>
    <w:rsid w:val="00AC7CB0"/>
    <w:rsid w:val="00AF51DC"/>
    <w:rsid w:val="00B039E3"/>
    <w:rsid w:val="00B42A48"/>
    <w:rsid w:val="00B57879"/>
    <w:rsid w:val="00B734F6"/>
    <w:rsid w:val="00B86964"/>
    <w:rsid w:val="00B91059"/>
    <w:rsid w:val="00BC0F13"/>
    <w:rsid w:val="00BD058A"/>
    <w:rsid w:val="00C02E28"/>
    <w:rsid w:val="00CE4494"/>
    <w:rsid w:val="00D3020B"/>
    <w:rsid w:val="00D851F4"/>
    <w:rsid w:val="00DA2F10"/>
    <w:rsid w:val="00DC6C58"/>
    <w:rsid w:val="00DE215D"/>
    <w:rsid w:val="00DF44DD"/>
    <w:rsid w:val="00E0351E"/>
    <w:rsid w:val="00E1730D"/>
    <w:rsid w:val="00E23379"/>
    <w:rsid w:val="00E32A0C"/>
    <w:rsid w:val="00E367E1"/>
    <w:rsid w:val="00E440CE"/>
    <w:rsid w:val="00EB4225"/>
    <w:rsid w:val="00EC5652"/>
    <w:rsid w:val="00ED3E2A"/>
    <w:rsid w:val="00EE0352"/>
    <w:rsid w:val="00EF6D35"/>
    <w:rsid w:val="00F03099"/>
    <w:rsid w:val="00F625D0"/>
    <w:rsid w:val="00F94642"/>
    <w:rsid w:val="00FD4A6D"/>
    <w:rsid w:val="00FE6C68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3B20942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F0974"/>
    <w:pPr>
      <w:ind w:left="720"/>
      <w:contextualSpacing/>
    </w:pPr>
  </w:style>
  <w:style w:type="paragraph" w:customStyle="1" w:styleId="paragraph">
    <w:name w:val="paragraph"/>
    <w:basedOn w:val="Normal"/>
    <w:rsid w:val="005D005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D005F"/>
  </w:style>
  <w:style w:type="character" w:customStyle="1" w:styleId="eop">
    <w:name w:val="eop"/>
    <w:basedOn w:val="DefaultParagraphFont"/>
    <w:rsid w:val="005D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53FCE1190DB9464DB0E282539022C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F534-6366-42D6-9F1A-1506411F1232}"/>
      </w:docPartPr>
      <w:docPartBody>
        <w:p w:rsidR="00B91D51" w:rsidRDefault="00D7198C" w:rsidP="00D7198C">
          <w:pPr>
            <w:pStyle w:val="53FCE1190DB9464DB0E282539022C309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A414A1"/>
    <w:rsid w:val="00B663FE"/>
    <w:rsid w:val="00B91D51"/>
    <w:rsid w:val="00BC6AC5"/>
    <w:rsid w:val="00D603C0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D7198C"/>
    <w:rPr>
      <w:i/>
      <w:iCs/>
      <w:color w:val="auto"/>
    </w:rPr>
  </w:style>
  <w:style w:type="paragraph" w:customStyle="1" w:styleId="5A0577C9FE9541988FA79E7D89655B03">
    <w:name w:val="5A0577C9FE9541988FA79E7D89655B03"/>
  </w:style>
  <w:style w:type="paragraph" w:customStyle="1" w:styleId="53FCE1190DB9464DB0E282539022C309">
    <w:name w:val="53FCE1190DB9464DB0E282539022C309"/>
    <w:rsid w:val="00D7198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181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Arseneault, Serge</cp:lastModifiedBy>
  <cp:revision>7</cp:revision>
  <dcterms:created xsi:type="dcterms:W3CDTF">2021-12-04T15:49:00Z</dcterms:created>
  <dcterms:modified xsi:type="dcterms:W3CDTF">2021-12-08T15:46:00Z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