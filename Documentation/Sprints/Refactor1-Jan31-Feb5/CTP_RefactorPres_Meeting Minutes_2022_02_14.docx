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4587E" w14:textId="7F602F84" w:rsidR="007535A5" w:rsidRDefault="007535A5" w:rsidP="007535A5">
      <w:pPr>
        <w:pStyle w:val="Title"/>
      </w:pPr>
      <w:r>
        <w:t xml:space="preserve">CTP </w:t>
      </w:r>
      <w:r w:rsidR="00C5339D">
        <w:t>Refactor</w:t>
      </w:r>
      <w:r>
        <w:t xml:space="preserve"> Presentation |MINUTES</w:t>
      </w:r>
    </w:p>
    <w:p w14:paraId="4573D19F" w14:textId="7DDB0B7D" w:rsidR="007535A5" w:rsidRDefault="007535A5" w:rsidP="007535A5">
      <w:pPr>
        <w:pStyle w:val="Subtitle"/>
      </w:pPr>
      <w:r>
        <w:t>Meeting date | time</w:t>
      </w:r>
      <w:r>
        <w:rPr>
          <w:rStyle w:val="SubtleEmphasis"/>
        </w:rPr>
        <w:t xml:space="preserve">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FE85C2BFF8034FEC88FA321236F4EE69"/>
          </w:placeholder>
          <w:date w:fullDate="2022-02-14T11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F138B5">
            <w:rPr>
              <w:rStyle w:val="SubtleEmphasis"/>
              <w:i w:val="0"/>
              <w:iCs w:val="0"/>
            </w:rPr>
            <w:t>2/14/2022 11:00 AM</w:t>
          </w:r>
        </w:sdtContent>
      </w:sdt>
      <w:r>
        <w:t xml:space="preserve">  to </w:t>
      </w:r>
      <w:r w:rsidR="00F138B5">
        <w:rPr>
          <w:rStyle w:val="SubtleEmphasis"/>
        </w:rPr>
        <w:t>11</w:t>
      </w:r>
      <w:r>
        <w:rPr>
          <w:rStyle w:val="SubtleEmphasis"/>
        </w:rPr>
        <w:t>:</w:t>
      </w:r>
      <w:r w:rsidR="00F138B5">
        <w:rPr>
          <w:rStyle w:val="SubtleEmphasis"/>
        </w:rPr>
        <w:t>30</w:t>
      </w:r>
      <w:r>
        <w:rPr>
          <w:rStyle w:val="SubtleEmphasis"/>
        </w:rPr>
        <w:t xml:space="preserve"> AM</w:t>
      </w:r>
    </w:p>
    <w:p w14:paraId="073D9BF4" w14:textId="2187EF51" w:rsidR="007535A5" w:rsidRDefault="007535A5" w:rsidP="007535A5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53773B1BD9D74EDA914D3010CB89132C"/>
          </w:placeholder>
        </w:sdtPr>
        <w:sdtEndPr>
          <w:rPr>
            <w:rStyle w:val="SubtleEmphasis"/>
          </w:rPr>
        </w:sdtEndPr>
        <w:sdtContent>
          <w:r w:rsidR="00DE2362">
            <w:rPr>
              <w:rStyle w:val="SubtleEmphasis"/>
            </w:rPr>
            <w:t>B</w:t>
          </w:r>
          <w:r w:rsidR="00F138B5">
            <w:rPr>
              <w:rStyle w:val="SubtleEmphasis"/>
            </w:rPr>
            <w:t>221</w:t>
          </w:r>
          <w:r w:rsidR="00DE2362">
            <w:rPr>
              <w:rStyle w:val="SubtleEmphasis"/>
            </w:rPr>
            <w:t xml:space="preserve"> </w:t>
          </w:r>
          <w:proofErr w:type="spellStart"/>
          <w:r w:rsidR="00DE2362">
            <w:rPr>
              <w:rStyle w:val="SubtleEmphasis"/>
            </w:rPr>
            <w:t>C</w:t>
          </w:r>
          <w:r w:rsidR="00BE6627" w:rsidRPr="00BE6627">
            <w:rPr>
              <w:rStyle w:val="SubtleEmphasis"/>
            </w:rPr>
            <w:t>é</w:t>
          </w:r>
          <w:r w:rsidR="00DE2362">
            <w:rPr>
              <w:rStyle w:val="SubtleEmphasis"/>
            </w:rPr>
            <w:t>gep</w:t>
          </w:r>
          <w:proofErr w:type="spellEnd"/>
          <w:r w:rsidR="00DE2362">
            <w:rPr>
              <w:rStyle w:val="SubtleEmphasis"/>
            </w:rPr>
            <w:t xml:space="preserve"> Heritage College</w:t>
          </w:r>
        </w:sdtContent>
      </w:sdt>
    </w:p>
    <w:p w14:paraId="6194954A" w14:textId="77777777" w:rsidR="007535A5" w:rsidRDefault="007535A5" w:rsidP="007535A5">
      <w:pPr>
        <w:pStyle w:val="Heading1"/>
      </w:pPr>
      <w:r>
        <w:t>Attendees</w:t>
      </w:r>
    </w:p>
    <w:p w14:paraId="1C3013D3" w14:textId="77777777" w:rsidR="007535A5" w:rsidRDefault="007535A5" w:rsidP="007535A5">
      <w:pPr>
        <w:pStyle w:val="Subtitl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4201"/>
        <w:gridCol w:w="2993"/>
      </w:tblGrid>
      <w:tr w:rsidR="007535A5" w14:paraId="1FEEA3F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D429F5" w14:textId="1967D520" w:rsidR="00E46EB5" w:rsidRDefault="00E46EB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Allan McDonald</w:t>
            </w:r>
          </w:p>
          <w:p w14:paraId="2763E701" w14:textId="5B05EFFA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Cameron </w:t>
            </w:r>
            <w:proofErr w:type="spellStart"/>
            <w:r>
              <w:rPr>
                <w:sz w:val="24"/>
                <w:szCs w:val="24"/>
              </w:rPr>
              <w:t>Radmore</w:t>
            </w:r>
            <w:proofErr w:type="spellEnd"/>
          </w:p>
          <w:p w14:paraId="7B753441" w14:textId="41C4E2A9" w:rsidR="00A569DC" w:rsidRDefault="00A569D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Christopher Elliot</w:t>
            </w:r>
            <w:r w:rsidR="00321B44">
              <w:rPr>
                <w:sz w:val="24"/>
                <w:szCs w:val="24"/>
              </w:rPr>
              <w:t>t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EA1061" w14:textId="1FA1F8A6" w:rsidR="00E46EB5" w:rsidRDefault="00CE0BF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Owner</w:t>
            </w:r>
          </w:p>
          <w:p w14:paraId="15DDB2B1" w14:textId="1F5A5135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  <w:p w14:paraId="5A62A111" w14:textId="751CF143" w:rsidR="00A569DC" w:rsidRDefault="00A569DC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14C9E1F8" w14:textId="77777777" w:rsidR="007535A5" w:rsidRDefault="007535A5">
            <w:pPr>
              <w:ind w:left="0"/>
            </w:pPr>
          </w:p>
        </w:tc>
      </w:tr>
      <w:tr w:rsidR="007535A5" w14:paraId="3A1A6705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3F48C" w14:textId="06ABACD9" w:rsidR="00A569DC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House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9967D8" w14:textId="7A2D65AD" w:rsidR="00A569DC" w:rsidRDefault="00787EB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93179CC" w14:textId="77777777" w:rsidR="007535A5" w:rsidRDefault="007535A5">
            <w:pPr>
              <w:ind w:left="0"/>
            </w:pPr>
          </w:p>
        </w:tc>
      </w:tr>
      <w:tr w:rsidR="007535A5" w14:paraId="25A35EFA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EEF17A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 Manning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B293CF" w14:textId="30BE0A45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  <w:r w:rsidR="0059679B">
              <w:rPr>
                <w:sz w:val="24"/>
                <w:szCs w:val="24"/>
              </w:rPr>
              <w:t>, Scribe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6BDD58C5" w14:textId="77777777" w:rsidR="007535A5" w:rsidRDefault="007535A5">
            <w:pPr>
              <w:ind w:left="0"/>
            </w:pPr>
          </w:p>
        </w:tc>
      </w:tr>
      <w:tr w:rsidR="007535A5" w14:paraId="114E7AE0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7F5565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Kyle Radmore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FBBC7D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667AD51C" w14:textId="77777777" w:rsidR="007535A5" w:rsidRDefault="007535A5">
            <w:pPr>
              <w:ind w:left="0"/>
            </w:pPr>
          </w:p>
        </w:tc>
      </w:tr>
      <w:tr w:rsidR="007535A5" w14:paraId="0353266A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CCA5D7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Cifuentes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2E100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Team, Scribe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517EAA2B" w14:textId="77777777" w:rsidR="007535A5" w:rsidRDefault="007535A5">
            <w:pPr>
              <w:ind w:left="0"/>
            </w:pPr>
          </w:p>
        </w:tc>
      </w:tr>
      <w:tr w:rsidR="007535A5" w14:paraId="5DF76434" w14:textId="77777777" w:rsidTr="007535A5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56E7A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 Arseneault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9BFA1E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 Team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33D7196E" w14:textId="77777777" w:rsidR="007535A5" w:rsidRDefault="007535A5">
            <w:pPr>
              <w:ind w:left="0"/>
            </w:pPr>
          </w:p>
        </w:tc>
      </w:tr>
      <w:tr w:rsidR="007535A5" w14:paraId="1423D277" w14:textId="77777777" w:rsidTr="00A569DC">
        <w:trPr>
          <w:trHeight w:val="60"/>
        </w:trPr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1786" w14:textId="77777777" w:rsidR="007535A5" w:rsidRDefault="007535A5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Shuai Yan</w:t>
            </w:r>
          </w:p>
        </w:tc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F5A75" w14:textId="3AA29B0E" w:rsidR="007535A5" w:rsidRDefault="00787EB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Project Manager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</w:tcPr>
          <w:p w14:paraId="782DE7D5" w14:textId="77777777" w:rsidR="007535A5" w:rsidRDefault="007535A5">
            <w:pPr>
              <w:ind w:left="0"/>
            </w:pPr>
          </w:p>
        </w:tc>
      </w:tr>
    </w:tbl>
    <w:p w14:paraId="746F88F6" w14:textId="5B213C16" w:rsidR="007535A5" w:rsidRDefault="007535A5" w:rsidP="007535A5">
      <w:pPr>
        <w:pStyle w:val="Heading1"/>
      </w:pPr>
      <w:r>
        <w:t>Invited but Did Not Attend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4201"/>
      </w:tblGrid>
      <w:tr w:rsidR="005A2089" w14:paraId="41711F53" w14:textId="77777777" w:rsidTr="008C41A8">
        <w:trPr>
          <w:trHeight w:val="167"/>
        </w:trPr>
        <w:tc>
          <w:tcPr>
            <w:tcW w:w="3596" w:type="dxa"/>
            <w:hideMark/>
          </w:tcPr>
          <w:p w14:paraId="6E47B4FF" w14:textId="124B8635" w:rsidR="005A2089" w:rsidRDefault="00787EB0" w:rsidP="001A68F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4201" w:type="dxa"/>
            <w:hideMark/>
          </w:tcPr>
          <w:p w14:paraId="6988D570" w14:textId="7D4DFF4B" w:rsidR="005A2089" w:rsidRDefault="005A2089" w:rsidP="001A68F4">
            <w:pPr>
              <w:ind w:left="0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75E62E30" w14:textId="551E784C" w:rsidR="007535A5" w:rsidRDefault="007535A5" w:rsidP="007535A5">
      <w:pPr>
        <w:ind w:left="0"/>
      </w:pPr>
    </w:p>
    <w:p w14:paraId="1A86EC23" w14:textId="77777777" w:rsidR="007535A5" w:rsidRDefault="007535A5" w:rsidP="007535A5">
      <w:pPr>
        <w:pStyle w:val="Heading1"/>
      </w:pPr>
      <w:r>
        <w:t>SubjecT</w:t>
      </w:r>
    </w:p>
    <w:p w14:paraId="451DC891" w14:textId="694E9C4A" w:rsidR="007535A5" w:rsidRDefault="007535A5" w:rsidP="007535A5">
      <w:pPr>
        <w:rPr>
          <w:sz w:val="24"/>
          <w:szCs w:val="24"/>
        </w:rPr>
      </w:pPr>
      <w:r>
        <w:rPr>
          <w:sz w:val="24"/>
          <w:szCs w:val="24"/>
        </w:rPr>
        <w:t xml:space="preserve">Presented the </w:t>
      </w:r>
      <w:r w:rsidR="00DE2362">
        <w:rPr>
          <w:sz w:val="24"/>
          <w:szCs w:val="24"/>
        </w:rPr>
        <w:t>refactor changes that were made during the refactor sprint to the project manager.</w:t>
      </w:r>
    </w:p>
    <w:p w14:paraId="22A431F4" w14:textId="77777777" w:rsidR="007535A5" w:rsidRDefault="007535A5" w:rsidP="007535A5">
      <w:pPr>
        <w:pStyle w:val="Subtitle"/>
        <w:ind w:left="0"/>
      </w:pPr>
    </w:p>
    <w:p w14:paraId="101D17DD" w14:textId="418C3161" w:rsidR="007535A5" w:rsidRDefault="007535A5" w:rsidP="007535A5">
      <w:pPr>
        <w:pStyle w:val="Heading1"/>
      </w:pPr>
      <w:r>
        <w:t>Discussion Topics</w:t>
      </w:r>
    </w:p>
    <w:p w14:paraId="4DDC0FB0" w14:textId="01574A49" w:rsidR="004B65D4" w:rsidRPr="006A01D2" w:rsidRDefault="000D7BDE" w:rsidP="006A01D2">
      <w:pPr>
        <w:rPr>
          <w:b/>
          <w:bCs/>
          <w:sz w:val="22"/>
          <w:szCs w:val="22"/>
        </w:rPr>
      </w:pPr>
      <w:r w:rsidRPr="000D7BDE">
        <w:rPr>
          <w:b/>
          <w:bCs/>
          <w:sz w:val="22"/>
          <w:szCs w:val="22"/>
        </w:rPr>
        <w:t>Presentation comments:</w:t>
      </w:r>
    </w:p>
    <w:p w14:paraId="643410B4" w14:textId="7BEFC4D5" w:rsidR="000D4959" w:rsidRDefault="000D4959" w:rsidP="006A01D2">
      <w:pPr>
        <w:pStyle w:val="ListParagraph"/>
        <w:numPr>
          <w:ilvl w:val="0"/>
          <w:numId w:val="17"/>
        </w:numPr>
      </w:pPr>
      <w:r>
        <w:t>Teacher method/testcase major workflow change.</w:t>
      </w:r>
      <w:r w:rsidR="009837CB">
        <w:t xml:space="preserve"> </w:t>
      </w:r>
    </w:p>
    <w:p w14:paraId="1CB10D25" w14:textId="293186E1" w:rsidR="000D4959" w:rsidRDefault="000D4959" w:rsidP="006A01D2">
      <w:pPr>
        <w:pStyle w:val="ListParagraph"/>
        <w:numPr>
          <w:ilvl w:val="0"/>
          <w:numId w:val="17"/>
        </w:numPr>
      </w:pPr>
      <w:r>
        <w:t>Teacher</w:t>
      </w:r>
      <w:r w:rsidR="006A01D2">
        <w:t>s</w:t>
      </w:r>
      <w:r>
        <w:t xml:space="preserve"> s</w:t>
      </w:r>
      <w:r w:rsidRPr="000D4959">
        <w:t>pecify the parameter name</w:t>
      </w:r>
      <w:r>
        <w:t xml:space="preserve"> of Method Signature</w:t>
      </w:r>
    </w:p>
    <w:p w14:paraId="6D608BFC" w14:textId="191341DB" w:rsidR="006A01D2" w:rsidRPr="009837CB" w:rsidRDefault="006A01D2" w:rsidP="009837CB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Method Signature Test Case Creation and Edition </w:t>
      </w:r>
    </w:p>
    <w:p w14:paraId="7A44C112" w14:textId="728CBE3A" w:rsidR="009837CB" w:rsidRDefault="009837CB" w:rsidP="009837CB">
      <w:pPr>
        <w:ind w:left="0"/>
        <w:rPr>
          <w:b/>
          <w:bCs/>
        </w:rPr>
      </w:pPr>
      <w:r>
        <w:rPr>
          <w:b/>
          <w:bCs/>
        </w:rPr>
        <w:t>Topic:</w:t>
      </w:r>
    </w:p>
    <w:p w14:paraId="1C6AA5D1" w14:textId="763B5480" w:rsidR="00774522" w:rsidRPr="00774522" w:rsidRDefault="00774522" w:rsidP="00774522">
      <w:pPr>
        <w:pStyle w:val="ListParagraph"/>
        <w:numPr>
          <w:ilvl w:val="0"/>
          <w:numId w:val="23"/>
        </w:numPr>
        <w:rPr>
          <w:bCs/>
        </w:rPr>
      </w:pPr>
      <w:r w:rsidRPr="00774522">
        <w:rPr>
          <w:bCs/>
        </w:rPr>
        <w:t>Questions about test case method return type - where does that field get specified?</w:t>
      </w:r>
    </w:p>
    <w:p w14:paraId="1A8E2773" w14:textId="7CF2DFBE" w:rsidR="009837CB" w:rsidRDefault="009837CB" w:rsidP="00774522">
      <w:pPr>
        <w:pStyle w:val="ListParagraph"/>
        <w:numPr>
          <w:ilvl w:val="0"/>
          <w:numId w:val="23"/>
        </w:numPr>
        <w:rPr>
          <w:bCs/>
        </w:rPr>
      </w:pPr>
      <w:r w:rsidRPr="00774522">
        <w:rPr>
          <w:bCs/>
        </w:rPr>
        <w:t>Create method signature page: "empty" default value means no default exists</w:t>
      </w:r>
      <w:r w:rsidR="00774522">
        <w:rPr>
          <w:bCs/>
        </w:rPr>
        <w:t>.</w:t>
      </w:r>
    </w:p>
    <w:p w14:paraId="0C7E75C9" w14:textId="15170685" w:rsidR="003555E8" w:rsidRDefault="003555E8" w:rsidP="00774522">
      <w:pPr>
        <w:pStyle w:val="ListParagraph"/>
        <w:numPr>
          <w:ilvl w:val="0"/>
          <w:numId w:val="23"/>
        </w:numPr>
        <w:rPr>
          <w:bCs/>
        </w:rPr>
      </w:pPr>
      <w:r w:rsidRPr="003555E8">
        <w:rPr>
          <w:bCs/>
        </w:rPr>
        <w:t>Create method: "Flow is nice, need to rework the left-hand side a bit" - not clear there, ask team</w:t>
      </w:r>
    </w:p>
    <w:p w14:paraId="7F1C657C" w14:textId="337057B1" w:rsidR="006A01D2" w:rsidRPr="008C41A8" w:rsidRDefault="003555E8" w:rsidP="008C41A8">
      <w:pPr>
        <w:pStyle w:val="ListParagraph"/>
        <w:numPr>
          <w:ilvl w:val="0"/>
          <w:numId w:val="23"/>
        </w:numPr>
        <w:rPr>
          <w:bCs/>
        </w:rPr>
      </w:pPr>
      <w:r w:rsidRPr="003555E8">
        <w:rPr>
          <w:bCs/>
        </w:rPr>
        <w:lastRenderedPageBreak/>
        <w:t>Who gets to run the test cases - which user?  Does the teacher user see a report?  Does the teacher get to see the student code, and run custom tests against it?</w:t>
      </w:r>
    </w:p>
    <w:p w14:paraId="323B5DA6" w14:textId="1B8EF634" w:rsidR="007535A5" w:rsidRDefault="007535A5" w:rsidP="007535A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Decisions</w:t>
      </w:r>
    </w:p>
    <w:tbl>
      <w:tblPr>
        <w:tblW w:w="8989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8224"/>
      </w:tblGrid>
      <w:tr w:rsidR="007535A5" w14:paraId="0149048B" w14:textId="77777777" w:rsidTr="003555E8">
        <w:trPr>
          <w:trHeight w:val="32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846E2A" w14:textId="77777777" w:rsidR="007535A5" w:rsidRPr="00DE7FA4" w:rsidRDefault="007535A5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lang w:val="en-CA" w:eastAsia="en-CA"/>
              </w:rPr>
            </w:pPr>
            <w:r w:rsidRPr="00DE7FA4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 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31853" w14:textId="1DAB0286" w:rsidR="007535A5" w:rsidRPr="00DE7FA4" w:rsidRDefault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Edit Test Case </w:t>
            </w:r>
            <w:r w:rsidR="005043A0"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Page</w:t>
            </w: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Edit button becomes "Update"</w:t>
            </w:r>
          </w:p>
        </w:tc>
      </w:tr>
      <w:tr w:rsidR="00FC77C0" w14:paraId="1E329D75" w14:textId="77777777" w:rsidTr="003555E8">
        <w:trPr>
          <w:trHeight w:val="131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4090" w14:textId="2BF75BEE" w:rsidR="00FC77C0" w:rsidRPr="00DE7FA4" w:rsidRDefault="00FC77C0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D2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B9CFE" w14:textId="0AEF6F8C" w:rsidR="00FC77C0" w:rsidRPr="00DE7FA4" w:rsidRDefault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Course Details page: "Method Name" should be "Method Signature</w:t>
            </w:r>
          </w:p>
        </w:tc>
      </w:tr>
      <w:tr w:rsidR="007754ED" w14:paraId="2C3B4F8A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14591" w14:textId="65B5AF79" w:rsidR="007754ED" w:rsidRDefault="007754ED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D3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A2AA" w14:textId="7E47D9F2" w:rsidR="007754ED" w:rsidRDefault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Course Details page: Method parameters - if </w:t>
            </w:r>
            <w:proofErr w:type="gramStart"/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it's</w:t>
            </w:r>
            <w:proofErr w:type="gramEnd"/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array use the "..." reduced footprint to show the array, but it needs to be clickable</w:t>
            </w:r>
          </w:p>
        </w:tc>
      </w:tr>
      <w:tr w:rsidR="00AF220E" w14:paraId="7AD16D94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49911" w14:textId="0C16864C" w:rsidR="00AF220E" w:rsidRDefault="00AF220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D4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10248" w14:textId="2745B367" w:rsidR="00AF220E" w:rsidRDefault="009837CB" w:rsidP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UX feedback: "+" button location on a variety of screens:  try placement both left and ride-hand side of the table header row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.</w:t>
            </w:r>
          </w:p>
        </w:tc>
      </w:tr>
      <w:tr w:rsidR="009837CB" w14:paraId="6E42F8A4" w14:textId="77777777" w:rsidTr="003555E8">
        <w:trPr>
          <w:trHeight w:val="367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E18AD" w14:textId="1675733C" w:rsidR="009837CB" w:rsidRDefault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D5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57E16" w14:textId="5C6B66CF" w:rsidR="009837CB" w:rsidRPr="009837CB" w:rsidRDefault="009837CB" w:rsidP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"Create activity" page: "end date" is to be left blank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.</w:t>
            </w:r>
          </w:p>
        </w:tc>
      </w:tr>
      <w:tr w:rsidR="009837CB" w14:paraId="26A13CEA" w14:textId="77777777" w:rsidTr="003555E8">
        <w:trPr>
          <w:trHeight w:val="33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D61C4" w14:textId="32C25E42" w:rsidR="009837CB" w:rsidRDefault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D6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C846D" w14:textId="51ACF1BA" w:rsidR="009837CB" w:rsidRPr="009837CB" w:rsidRDefault="009837CB" w:rsidP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Create Method Signature page: "Default value" option needs work</w:t>
            </w:r>
          </w:p>
        </w:tc>
      </w:tr>
      <w:tr w:rsidR="009837CB" w14:paraId="4926950E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9B2D8" w14:textId="1A9872A3" w:rsidR="009837CB" w:rsidRDefault="000B45B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D7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F0F31" w14:textId="29B968A1" w:rsidR="009837CB" w:rsidRPr="009837CB" w:rsidRDefault="009837CB" w:rsidP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Create Method Signature page: Out/In toggle switch - most of these parameters are inputs (not outputs)</w:t>
            </w:r>
          </w:p>
        </w:tc>
      </w:tr>
      <w:tr w:rsidR="009837CB" w14:paraId="57CBF99E" w14:textId="77777777" w:rsidTr="003555E8">
        <w:trPr>
          <w:trHeight w:val="459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63C22" w14:textId="741F1A29" w:rsidR="009837CB" w:rsidRDefault="000B45B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D8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DCADA" w14:textId="6400790F" w:rsidR="009837CB" w:rsidRPr="009837CB" w:rsidRDefault="009837CB" w:rsidP="009837CB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9837CB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Create method signature page: "empty" default value means no default exists</w:t>
            </w:r>
          </w:p>
        </w:tc>
      </w:tr>
      <w:tr w:rsidR="003555E8" w14:paraId="0DA00AAD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FFD75" w14:textId="683B90A7" w:rsidR="003555E8" w:rsidRDefault="000B45B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D9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264E2" w14:textId="77777777" w:rsidR="003555E8" w:rsidRPr="003555E8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Running select test cases - only certain scenarios are runnable code, the rest of the code is commented out</w:t>
            </w:r>
          </w:p>
          <w:p w14:paraId="29BB32FE" w14:textId="6FB4F1B7" w:rsidR="003555E8" w:rsidRPr="009837CB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Need to load tasking for the above point</w:t>
            </w:r>
          </w:p>
        </w:tc>
      </w:tr>
      <w:tr w:rsidR="003555E8" w14:paraId="0FBB85DE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81857" w14:textId="582DF1C6" w:rsidR="003555E8" w:rsidRDefault="000B45B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D10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B33C9" w14:textId="244E5943" w:rsidR="003555E8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Low priority tasks:</w:t>
            </w:r>
          </w:p>
          <w:p w14:paraId="29AA924E" w14:textId="3C5050E2" w:rsidR="003555E8" w:rsidRPr="003555E8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"Choose language" option for the user to set whatever language they want for their course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.</w:t>
            </w:r>
          </w:p>
        </w:tc>
      </w:tr>
      <w:tr w:rsidR="003555E8" w14:paraId="1D2CA61D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E6261" w14:textId="43A9AF94" w:rsidR="003555E8" w:rsidRDefault="000B45B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D11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0D0F2" w14:textId="2376A054" w:rsidR="003555E8" w:rsidRPr="003555E8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[</w:t>
            </w:r>
            <w:r w:rsidR="00F2381A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#1] </w:t>
            </w: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One language all the way through each major scenario for the Teacher flow </w:t>
            </w:r>
            <w:r w:rsidR="00693BE7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–</w:t>
            </w: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</w:t>
            </w:r>
            <w:r w:rsidRPr="00ED2A1E"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  <w:t>Python</w:t>
            </w:r>
            <w:r w:rsidR="00693BE7"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  <w:t xml:space="preserve"> (or </w:t>
            </w:r>
            <w:r w:rsidR="00693BE7"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Javascript</w:t>
            </w:r>
            <w:r w:rsidR="00693BE7"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  <w:t>)</w:t>
            </w:r>
          </w:p>
        </w:tc>
      </w:tr>
      <w:tr w:rsidR="003555E8" w14:paraId="35DABBEB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DB7D1" w14:textId="1FD98F0E" w:rsidR="003555E8" w:rsidRDefault="000B45B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D12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7EC9D" w14:textId="5671D194" w:rsidR="003555E8" w:rsidRPr="003555E8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[</w:t>
            </w:r>
            <w:r w:rsidR="00F2381A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</w:t>
            </w: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#2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]</w:t>
            </w: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Students login and load their code in</w:t>
            </w:r>
          </w:p>
          <w:p w14:paraId="57C18366" w14:textId="7ACD487B" w:rsidR="003555E8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Some checking of the test cases to ensure that the tests validate - make sure that method signatures validate - on Method Signature Details page</w:t>
            </w:r>
          </w:p>
        </w:tc>
      </w:tr>
      <w:tr w:rsidR="003555E8" w14:paraId="0B69F4E8" w14:textId="77777777" w:rsidTr="007535A5">
        <w:trPr>
          <w:trHeight w:val="720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330F2" w14:textId="7425FDDC" w:rsidR="003555E8" w:rsidRDefault="000B45BE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D13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9B3F7" w14:textId="6CCFDA6D" w:rsidR="003555E8" w:rsidRDefault="003555E8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Piecing the student and teacher code fragments together and running one from the other - major task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. </w:t>
            </w:r>
            <w:r w:rsidRPr="003555E8"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This app's job is to run test cases</w:t>
            </w:r>
          </w:p>
        </w:tc>
      </w:tr>
      <w:tr w:rsidR="00693BE7" w14:paraId="65FEBB91" w14:textId="77777777" w:rsidTr="008C41A8">
        <w:trPr>
          <w:trHeight w:val="35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CAC8" w14:textId="76E378F1" w:rsidR="00693BE7" w:rsidRPr="00C328F6" w:rsidRDefault="00693BE7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</w:pPr>
            <w:r w:rsidRPr="00C328F6"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  <w:t>D14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FE2C" w14:textId="1CAD0C35" w:rsidR="00693BE7" w:rsidRPr="003555E8" w:rsidRDefault="00C328F6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Python should follow </w:t>
            </w:r>
            <w:r w:rsidRPr="00C328F6"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  <w:t>PEP-8</w:t>
            </w: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 xml:space="preserve"> standards</w:t>
            </w:r>
          </w:p>
        </w:tc>
      </w:tr>
      <w:tr w:rsidR="00DA45E9" w14:paraId="111C7F1F" w14:textId="77777777" w:rsidTr="008C41A8">
        <w:trPr>
          <w:trHeight w:val="355"/>
        </w:trPr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3C9D" w14:textId="21DE41D8" w:rsidR="00DA45E9" w:rsidRPr="00C328F6" w:rsidRDefault="00DA45E9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CA" w:eastAsia="en-CA"/>
              </w:rPr>
              <w:t>D15</w:t>
            </w:r>
          </w:p>
        </w:tc>
        <w:tc>
          <w:tcPr>
            <w:tcW w:w="8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B1A4A" w14:textId="2F0F18FC" w:rsidR="00DA45E9" w:rsidRDefault="00DA45E9" w:rsidP="003555E8">
            <w:pPr>
              <w:spacing w:before="0" w:after="0" w:line="276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CA" w:eastAsia="en-CA"/>
              </w:rPr>
              <w:t>Test cases should not display test method, all parameters should be displayed instead</w:t>
            </w:r>
          </w:p>
        </w:tc>
      </w:tr>
    </w:tbl>
    <w:p w14:paraId="2F190718" w14:textId="77777777" w:rsidR="007535A5" w:rsidRDefault="007535A5" w:rsidP="007535A5">
      <w:pPr>
        <w:ind w:left="0"/>
      </w:pPr>
    </w:p>
    <w:p w14:paraId="6E3201C0" w14:textId="77777777" w:rsidR="007535A5" w:rsidRDefault="007535A5" w:rsidP="007535A5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2358"/>
        <w:gridCol w:w="2037"/>
        <w:gridCol w:w="2732"/>
        <w:gridCol w:w="2601"/>
      </w:tblGrid>
      <w:tr w:rsidR="008E5508" w14:paraId="35D29278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2162" w14:textId="77777777" w:rsidR="008E5508" w:rsidRDefault="008E5508" w:rsidP="008E5508">
            <w:pPr>
              <w:ind w:left="0"/>
            </w:pPr>
            <w:r>
              <w:t>A1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6F3A" w14:textId="77777777" w:rsidR="008E5508" w:rsidRDefault="008E5508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Cifuentes</w:t>
            </w:r>
            <w:r w:rsidR="00AF220E">
              <w:rPr>
                <w:sz w:val="24"/>
                <w:szCs w:val="24"/>
              </w:rPr>
              <w:t>,</w:t>
            </w:r>
          </w:p>
          <w:p w14:paraId="5B5F5F2D" w14:textId="7CA5D696" w:rsidR="00AF220E" w:rsidRDefault="00AF220E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 Manning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327D" w14:textId="6B73A558" w:rsidR="008E5508" w:rsidRDefault="008E5508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Meeting Minutes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C9E3" w14:textId="300F69D6" w:rsidR="008E5508" w:rsidRDefault="008E5508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F9A3" w14:textId="70AA29C1" w:rsidR="008E5508" w:rsidRDefault="00AF220E" w:rsidP="008E5508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February </w:t>
            </w:r>
            <w:r w:rsidR="00562329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 2022</w:t>
            </w:r>
          </w:p>
        </w:tc>
      </w:tr>
      <w:tr w:rsidR="00D916E6" w14:paraId="734E8C62" w14:textId="77777777" w:rsidTr="007754ED">
        <w:trPr>
          <w:trHeight w:val="572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26EB" w14:textId="450118C9" w:rsidR="00D916E6" w:rsidRDefault="00D916E6" w:rsidP="00D916E6">
            <w:pPr>
              <w:ind w:left="0"/>
            </w:pPr>
            <w:r>
              <w:t>A</w:t>
            </w:r>
            <w:r w:rsidR="00AF220E">
              <w:t>3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C669" w14:textId="706D1585" w:rsidR="00D916E6" w:rsidRDefault="00562329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Shuai Yan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7718" w14:textId="23DF83AF" w:rsidR="00D916E6" w:rsidRDefault="00AF220E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Meeting Minutes 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C277" w14:textId="05837E8D" w:rsidR="00D916E6" w:rsidRDefault="002C74D5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14B1" w14:textId="0673F3E2" w:rsidR="00D916E6" w:rsidRDefault="00AF220E" w:rsidP="00D916E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February </w:t>
            </w:r>
            <w:r w:rsidR="00562329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, 2022</w:t>
            </w:r>
          </w:p>
        </w:tc>
      </w:tr>
    </w:tbl>
    <w:p w14:paraId="1F515857" w14:textId="77777777" w:rsidR="007535A5" w:rsidRDefault="007535A5" w:rsidP="008C41A8">
      <w:pPr>
        <w:ind w:left="0"/>
      </w:pPr>
    </w:p>
    <w:p w14:paraId="0EB6C99D" w14:textId="77777777" w:rsidR="007535A5" w:rsidRDefault="007535A5" w:rsidP="007535A5">
      <w:pPr>
        <w:pStyle w:val="Heading1"/>
      </w:pPr>
      <w:r>
        <w:t>Follow up and next steps</w:t>
      </w:r>
    </w:p>
    <w:p w14:paraId="7A524402" w14:textId="05A7C0B4" w:rsidR="00562329" w:rsidRPr="007535A5" w:rsidRDefault="008C41A8" w:rsidP="005115DB">
      <w:pPr>
        <w:pStyle w:val="ListParagraph"/>
        <w:numPr>
          <w:ilvl w:val="0"/>
          <w:numId w:val="15"/>
        </w:numPr>
      </w:pPr>
      <w:r w:rsidRPr="008C41A8">
        <w:rPr>
          <w:sz w:val="24"/>
          <w:szCs w:val="24"/>
        </w:rPr>
        <w:lastRenderedPageBreak/>
        <w:t xml:space="preserve">Send commitment Email by February </w:t>
      </w:r>
      <w:r w:rsidR="00434794">
        <w:rPr>
          <w:sz w:val="24"/>
          <w:szCs w:val="24"/>
        </w:rPr>
        <w:t>16</w:t>
      </w:r>
      <w:r w:rsidRPr="008C41A8">
        <w:rPr>
          <w:sz w:val="24"/>
          <w:szCs w:val="24"/>
        </w:rPr>
        <w:t>, 2022</w:t>
      </w:r>
      <w:r w:rsidRPr="008C41A8">
        <w:rPr>
          <w:sz w:val="24"/>
          <w:szCs w:val="24"/>
        </w:rPr>
        <w:tab/>
      </w:r>
    </w:p>
    <w:sectPr w:rsidR="00562329" w:rsidRPr="007535A5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1B7CA" w14:textId="77777777" w:rsidR="00DD0E96" w:rsidRDefault="00DD0E96">
      <w:r>
        <w:separator/>
      </w:r>
    </w:p>
    <w:p w14:paraId="25148625" w14:textId="77777777" w:rsidR="00DD0E96" w:rsidRDefault="00DD0E96"/>
    <w:p w14:paraId="1F6AF10A" w14:textId="77777777" w:rsidR="00DD0E96" w:rsidRDefault="00DD0E96"/>
  </w:endnote>
  <w:endnote w:type="continuationSeparator" w:id="0">
    <w:p w14:paraId="7D27D05E" w14:textId="77777777" w:rsidR="00DD0E96" w:rsidRDefault="00DD0E96">
      <w:r>
        <w:continuationSeparator/>
      </w:r>
    </w:p>
    <w:p w14:paraId="7B71AF57" w14:textId="77777777" w:rsidR="00DD0E96" w:rsidRDefault="00DD0E96"/>
    <w:p w14:paraId="53608CEC" w14:textId="77777777" w:rsidR="00DD0E96" w:rsidRDefault="00DD0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C7F6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9BDE2" w14:textId="77777777" w:rsidR="00DD0E96" w:rsidRDefault="00DD0E96">
      <w:r>
        <w:separator/>
      </w:r>
    </w:p>
    <w:p w14:paraId="72164A3C" w14:textId="77777777" w:rsidR="00DD0E96" w:rsidRDefault="00DD0E96"/>
    <w:p w14:paraId="5C2AD668" w14:textId="77777777" w:rsidR="00DD0E96" w:rsidRDefault="00DD0E96"/>
  </w:footnote>
  <w:footnote w:type="continuationSeparator" w:id="0">
    <w:p w14:paraId="57AC5ABD" w14:textId="77777777" w:rsidR="00DD0E96" w:rsidRDefault="00DD0E96">
      <w:r>
        <w:continuationSeparator/>
      </w:r>
    </w:p>
    <w:p w14:paraId="0A21EBB1" w14:textId="77777777" w:rsidR="00DD0E96" w:rsidRDefault="00DD0E96"/>
    <w:p w14:paraId="525B8F69" w14:textId="77777777" w:rsidR="00DD0E96" w:rsidRDefault="00DD0E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54707"/>
    <w:multiLevelType w:val="hybridMultilevel"/>
    <w:tmpl w:val="23D64B3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390579C"/>
    <w:multiLevelType w:val="hybridMultilevel"/>
    <w:tmpl w:val="78F02C5A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B544DD7"/>
    <w:multiLevelType w:val="hybridMultilevel"/>
    <w:tmpl w:val="CBF29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31AFB"/>
    <w:multiLevelType w:val="hybridMultilevel"/>
    <w:tmpl w:val="785A825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1C02B8F"/>
    <w:multiLevelType w:val="hybridMultilevel"/>
    <w:tmpl w:val="8424E5E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45F507A5"/>
    <w:multiLevelType w:val="hybridMultilevel"/>
    <w:tmpl w:val="D344966C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6305504"/>
    <w:multiLevelType w:val="hybridMultilevel"/>
    <w:tmpl w:val="6C520B3E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C3C4E87"/>
    <w:multiLevelType w:val="hybridMultilevel"/>
    <w:tmpl w:val="8D9AE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558FB"/>
    <w:multiLevelType w:val="hybridMultilevel"/>
    <w:tmpl w:val="9A68336E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D240A81"/>
    <w:multiLevelType w:val="hybridMultilevel"/>
    <w:tmpl w:val="62DE3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D0ED5"/>
    <w:multiLevelType w:val="hybridMultilevel"/>
    <w:tmpl w:val="791208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0"/>
  </w:num>
  <w:num w:numId="14">
    <w:abstractNumId w:val="10"/>
  </w:num>
  <w:num w:numId="15">
    <w:abstractNumId w:val="20"/>
  </w:num>
  <w:num w:numId="16">
    <w:abstractNumId w:val="18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  <w:num w:numId="21">
    <w:abstractNumId w:val="11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DM2NzQ3tjA2MbNU0lEKTi0uzszPAykwrAUAlij7pCwAAAA="/>
  </w:docVars>
  <w:rsids>
    <w:rsidRoot w:val="00420E4C"/>
    <w:rsid w:val="000076D5"/>
    <w:rsid w:val="00027A68"/>
    <w:rsid w:val="00042637"/>
    <w:rsid w:val="000617A3"/>
    <w:rsid w:val="00077A6B"/>
    <w:rsid w:val="00084B51"/>
    <w:rsid w:val="000908F4"/>
    <w:rsid w:val="000949BC"/>
    <w:rsid w:val="000A4E53"/>
    <w:rsid w:val="000A63F7"/>
    <w:rsid w:val="000B45BE"/>
    <w:rsid w:val="000D4959"/>
    <w:rsid w:val="000D7BDE"/>
    <w:rsid w:val="000E474F"/>
    <w:rsid w:val="00111F6A"/>
    <w:rsid w:val="00117046"/>
    <w:rsid w:val="001504DB"/>
    <w:rsid w:val="00155C01"/>
    <w:rsid w:val="00170F6A"/>
    <w:rsid w:val="00173C73"/>
    <w:rsid w:val="001B0676"/>
    <w:rsid w:val="001B1500"/>
    <w:rsid w:val="001B3494"/>
    <w:rsid w:val="001B3980"/>
    <w:rsid w:val="00216F91"/>
    <w:rsid w:val="0026071C"/>
    <w:rsid w:val="00267D71"/>
    <w:rsid w:val="002B32A0"/>
    <w:rsid w:val="002B3D6A"/>
    <w:rsid w:val="002C0092"/>
    <w:rsid w:val="002C04AE"/>
    <w:rsid w:val="002C74D5"/>
    <w:rsid w:val="002D6CD2"/>
    <w:rsid w:val="0030394D"/>
    <w:rsid w:val="0030453A"/>
    <w:rsid w:val="00320E47"/>
    <w:rsid w:val="00321B44"/>
    <w:rsid w:val="003363B1"/>
    <w:rsid w:val="003555E8"/>
    <w:rsid w:val="003861D4"/>
    <w:rsid w:val="003A627C"/>
    <w:rsid w:val="003B53E1"/>
    <w:rsid w:val="003E12A1"/>
    <w:rsid w:val="003F0B38"/>
    <w:rsid w:val="004118A3"/>
    <w:rsid w:val="00420E4C"/>
    <w:rsid w:val="00434794"/>
    <w:rsid w:val="00440134"/>
    <w:rsid w:val="0044719F"/>
    <w:rsid w:val="00472B76"/>
    <w:rsid w:val="004B65D4"/>
    <w:rsid w:val="004F0974"/>
    <w:rsid w:val="00503A8B"/>
    <w:rsid w:val="005043A0"/>
    <w:rsid w:val="005454FF"/>
    <w:rsid w:val="00557039"/>
    <w:rsid w:val="00562329"/>
    <w:rsid w:val="00564E84"/>
    <w:rsid w:val="0059679B"/>
    <w:rsid w:val="005A2089"/>
    <w:rsid w:val="005D005F"/>
    <w:rsid w:val="005D189B"/>
    <w:rsid w:val="005F240F"/>
    <w:rsid w:val="00606858"/>
    <w:rsid w:val="006369B5"/>
    <w:rsid w:val="00640A2B"/>
    <w:rsid w:val="00644B4B"/>
    <w:rsid w:val="00650811"/>
    <w:rsid w:val="006515F3"/>
    <w:rsid w:val="00652AA2"/>
    <w:rsid w:val="0069252B"/>
    <w:rsid w:val="00693BE7"/>
    <w:rsid w:val="006A01D2"/>
    <w:rsid w:val="006B14AF"/>
    <w:rsid w:val="006C555A"/>
    <w:rsid w:val="006C56E1"/>
    <w:rsid w:val="006D284F"/>
    <w:rsid w:val="006D6490"/>
    <w:rsid w:val="006E467F"/>
    <w:rsid w:val="006E68E6"/>
    <w:rsid w:val="00716CC6"/>
    <w:rsid w:val="00727650"/>
    <w:rsid w:val="00727C38"/>
    <w:rsid w:val="007535A5"/>
    <w:rsid w:val="00774522"/>
    <w:rsid w:val="007754ED"/>
    <w:rsid w:val="00785FF1"/>
    <w:rsid w:val="00787EB0"/>
    <w:rsid w:val="007B11F3"/>
    <w:rsid w:val="007C100E"/>
    <w:rsid w:val="007C1543"/>
    <w:rsid w:val="007F2AF2"/>
    <w:rsid w:val="0080482C"/>
    <w:rsid w:val="00823119"/>
    <w:rsid w:val="00846660"/>
    <w:rsid w:val="00851959"/>
    <w:rsid w:val="00866A65"/>
    <w:rsid w:val="0087000C"/>
    <w:rsid w:val="008A39C5"/>
    <w:rsid w:val="008B14EC"/>
    <w:rsid w:val="008B260C"/>
    <w:rsid w:val="008C41A8"/>
    <w:rsid w:val="008D4972"/>
    <w:rsid w:val="008D64FC"/>
    <w:rsid w:val="008E2C57"/>
    <w:rsid w:val="008E5508"/>
    <w:rsid w:val="008E7FE1"/>
    <w:rsid w:val="008F78B0"/>
    <w:rsid w:val="00907FCF"/>
    <w:rsid w:val="0092007C"/>
    <w:rsid w:val="00933AB1"/>
    <w:rsid w:val="0095357B"/>
    <w:rsid w:val="00960251"/>
    <w:rsid w:val="009837CB"/>
    <w:rsid w:val="009919ED"/>
    <w:rsid w:val="0099402F"/>
    <w:rsid w:val="009C6DDD"/>
    <w:rsid w:val="009C77BD"/>
    <w:rsid w:val="00A11A03"/>
    <w:rsid w:val="00A11A39"/>
    <w:rsid w:val="00A17F61"/>
    <w:rsid w:val="00A22EF4"/>
    <w:rsid w:val="00A34FF3"/>
    <w:rsid w:val="00A42BDF"/>
    <w:rsid w:val="00A52526"/>
    <w:rsid w:val="00A5439A"/>
    <w:rsid w:val="00A569DC"/>
    <w:rsid w:val="00A7386C"/>
    <w:rsid w:val="00A95DCB"/>
    <w:rsid w:val="00AA647E"/>
    <w:rsid w:val="00AA6F28"/>
    <w:rsid w:val="00AC2E7F"/>
    <w:rsid w:val="00AC7CB0"/>
    <w:rsid w:val="00AF220E"/>
    <w:rsid w:val="00AF51DC"/>
    <w:rsid w:val="00B039E3"/>
    <w:rsid w:val="00B42A48"/>
    <w:rsid w:val="00B57879"/>
    <w:rsid w:val="00B6675F"/>
    <w:rsid w:val="00B734F6"/>
    <w:rsid w:val="00B86964"/>
    <w:rsid w:val="00B91059"/>
    <w:rsid w:val="00BC0F13"/>
    <w:rsid w:val="00BD058A"/>
    <w:rsid w:val="00BE6627"/>
    <w:rsid w:val="00BF31A5"/>
    <w:rsid w:val="00BF55D9"/>
    <w:rsid w:val="00C02E28"/>
    <w:rsid w:val="00C328F6"/>
    <w:rsid w:val="00C5339D"/>
    <w:rsid w:val="00C72E29"/>
    <w:rsid w:val="00CE0BF3"/>
    <w:rsid w:val="00CE4494"/>
    <w:rsid w:val="00D3020B"/>
    <w:rsid w:val="00D42E5E"/>
    <w:rsid w:val="00D851F4"/>
    <w:rsid w:val="00D916E6"/>
    <w:rsid w:val="00DA2F10"/>
    <w:rsid w:val="00DA45E9"/>
    <w:rsid w:val="00DC6C58"/>
    <w:rsid w:val="00DC7CDF"/>
    <w:rsid w:val="00DD0E96"/>
    <w:rsid w:val="00DE215D"/>
    <w:rsid w:val="00DE2362"/>
    <w:rsid w:val="00DE6F92"/>
    <w:rsid w:val="00DE7FA4"/>
    <w:rsid w:val="00DF44DD"/>
    <w:rsid w:val="00E03097"/>
    <w:rsid w:val="00E0351E"/>
    <w:rsid w:val="00E1730D"/>
    <w:rsid w:val="00E23379"/>
    <w:rsid w:val="00E32A0C"/>
    <w:rsid w:val="00E367E1"/>
    <w:rsid w:val="00E36D0E"/>
    <w:rsid w:val="00E440CE"/>
    <w:rsid w:val="00E46EB5"/>
    <w:rsid w:val="00EB4225"/>
    <w:rsid w:val="00EC5652"/>
    <w:rsid w:val="00ED2A1E"/>
    <w:rsid w:val="00ED3E2A"/>
    <w:rsid w:val="00EE0352"/>
    <w:rsid w:val="00EF3A41"/>
    <w:rsid w:val="00EF6D35"/>
    <w:rsid w:val="00F03099"/>
    <w:rsid w:val="00F0504A"/>
    <w:rsid w:val="00F138B5"/>
    <w:rsid w:val="00F2381A"/>
    <w:rsid w:val="00F40703"/>
    <w:rsid w:val="00F625D0"/>
    <w:rsid w:val="00F755F1"/>
    <w:rsid w:val="00F86352"/>
    <w:rsid w:val="00F94642"/>
    <w:rsid w:val="00FA7CA7"/>
    <w:rsid w:val="00FC77C0"/>
    <w:rsid w:val="00FD4A6D"/>
    <w:rsid w:val="00FE6C68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B20942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link w:val="TitleChar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link w:val="SubtitleChar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4F0974"/>
    <w:pPr>
      <w:ind w:left="720"/>
      <w:contextualSpacing/>
    </w:pPr>
  </w:style>
  <w:style w:type="paragraph" w:customStyle="1" w:styleId="paragraph">
    <w:name w:val="paragraph"/>
    <w:basedOn w:val="Normal"/>
    <w:rsid w:val="005D005F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5D005F"/>
  </w:style>
  <w:style w:type="character" w:customStyle="1" w:styleId="eop">
    <w:name w:val="eop"/>
    <w:basedOn w:val="DefaultParagraphFont"/>
    <w:rsid w:val="005D005F"/>
  </w:style>
  <w:style w:type="character" w:customStyle="1" w:styleId="Heading1Char">
    <w:name w:val="Heading 1 Char"/>
    <w:basedOn w:val="DefaultParagraphFont"/>
    <w:link w:val="Heading1"/>
    <w:rsid w:val="007535A5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7535A5"/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character" w:customStyle="1" w:styleId="SubtitleChar">
    <w:name w:val="Subtitle Char"/>
    <w:basedOn w:val="DefaultParagraphFont"/>
    <w:link w:val="Subtitle"/>
    <w:rsid w:val="007535A5"/>
    <w:rPr>
      <w:rFonts w:asciiTheme="majorHAnsi" w:eastAsiaTheme="majorEastAsia" w:hAnsiTheme="majorHAnsi" w:cstheme="majorBidi"/>
      <w:color w:val="9F2936" w:themeColor="accent2"/>
      <w:spacing w:val="15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B4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85C2BFF8034FEC88FA321236F4E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51CD-B285-416B-AD8E-F6FEE11F96A7}"/>
      </w:docPartPr>
      <w:docPartBody>
        <w:p w:rsidR="006446F2" w:rsidRDefault="00C04FE3" w:rsidP="00C04FE3">
          <w:pPr>
            <w:pStyle w:val="FE85C2BFF8034FEC88FA321236F4EE69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3773B1BD9D74EDA914D3010CB891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544D-2ABE-493B-AF9C-2350F4C4ED9C}"/>
      </w:docPartPr>
      <w:docPartBody>
        <w:p w:rsidR="006446F2" w:rsidRDefault="00C04FE3" w:rsidP="00C04FE3">
          <w:pPr>
            <w:pStyle w:val="53773B1BD9D74EDA914D3010CB89132C"/>
          </w:pPr>
          <w:r>
            <w:rPr>
              <w:rStyle w:val="SubtleEmphasis"/>
            </w:rP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0A5797"/>
    <w:rsid w:val="004108F0"/>
    <w:rsid w:val="006446F2"/>
    <w:rsid w:val="00673365"/>
    <w:rsid w:val="007A3103"/>
    <w:rsid w:val="00964A03"/>
    <w:rsid w:val="00A414A1"/>
    <w:rsid w:val="00B663FE"/>
    <w:rsid w:val="00B91D51"/>
    <w:rsid w:val="00BC6AC5"/>
    <w:rsid w:val="00C04FE3"/>
    <w:rsid w:val="00D603C0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iPriority w:val="19"/>
    <w:qFormat/>
    <w:rsid w:val="00C04FE3"/>
  </w:style>
  <w:style w:type="paragraph" w:customStyle="1" w:styleId="5A0577C9FE9541988FA79E7D89655B03">
    <w:name w:val="5A0577C9FE9541988FA79E7D89655B03"/>
  </w:style>
  <w:style w:type="paragraph" w:customStyle="1" w:styleId="53FCE1190DB9464DB0E282539022C309">
    <w:name w:val="53FCE1190DB9464DB0E282539022C309"/>
    <w:rsid w:val="00D7198C"/>
    <w:rPr>
      <w:lang w:val="en-CA" w:eastAsia="en-CA"/>
    </w:rPr>
  </w:style>
  <w:style w:type="paragraph" w:customStyle="1" w:styleId="FE85C2BFF8034FEC88FA321236F4EE69">
    <w:name w:val="FE85C2BFF8034FEC88FA321236F4EE69"/>
    <w:rsid w:val="00C04FE3"/>
    <w:rPr>
      <w:lang w:val="en-CA" w:eastAsia="en-CA"/>
    </w:rPr>
  </w:style>
  <w:style w:type="paragraph" w:customStyle="1" w:styleId="53773B1BD9D74EDA914D3010CB89132C">
    <w:name w:val="53773B1BD9D74EDA914D3010CB89132C"/>
    <w:rsid w:val="00C04FE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212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Yan, Shuai</cp:lastModifiedBy>
  <cp:revision>61</cp:revision>
  <cp:lastPrinted>2022-02-14T19:50:00Z</cp:lastPrinted>
  <dcterms:created xsi:type="dcterms:W3CDTF">2022-01-26T22:24:00Z</dcterms:created>
  <dcterms:modified xsi:type="dcterms:W3CDTF">2022-02-14T20:46:00Z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