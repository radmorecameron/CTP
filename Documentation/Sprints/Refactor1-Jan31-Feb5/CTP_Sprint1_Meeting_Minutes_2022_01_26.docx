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6D6C40" w14:textId="6BEFF2CF" w:rsidR="00907FCF" w:rsidRDefault="0080482C">
      <w:pPr>
        <w:pStyle w:val="Title"/>
      </w:pPr>
      <w:r>
        <w:t>CTP</w:t>
      </w:r>
      <w:r w:rsidR="00823119">
        <w:t xml:space="preserve"> </w:t>
      </w:r>
      <w:sdt>
        <w:sdtPr>
          <w:id w:val="745540532"/>
          <w:placeholder>
            <w:docPart w:val="160E122DB16C437FB277537B2CC13771"/>
          </w:placeholder>
          <w15:appearance w15:val="hidden"/>
        </w:sdtPr>
        <w:sdtEndPr/>
        <w:sdtContent>
          <w:r w:rsidR="00823119">
            <w:t xml:space="preserve">Sprint </w:t>
          </w:r>
          <w:r>
            <w:t>1</w:t>
          </w:r>
          <w:r w:rsidR="00823119">
            <w:t xml:space="preserve"> Review</w:t>
          </w:r>
        </w:sdtContent>
      </w:sdt>
      <w:r w:rsidR="008B14EC">
        <w:t xml:space="preserve"> |MINUTES</w:t>
      </w:r>
    </w:p>
    <w:p w14:paraId="67DE970F" w14:textId="10C9D046" w:rsidR="00170F6A" w:rsidRDefault="008B14EC">
      <w:pPr>
        <w:pStyle w:val="Subtitle"/>
      </w:pPr>
      <w:r>
        <w:t>Meeting date | time</w:t>
      </w:r>
      <w:r w:rsidR="00B91059" w:rsidRPr="00B91059">
        <w:rPr>
          <w:rStyle w:val="SubtleEmphasis"/>
        </w:rPr>
        <w:t xml:space="preserve"> </w:t>
      </w:r>
      <w:sdt>
        <w:sdtPr>
          <w:rPr>
            <w:rStyle w:val="SubtleEmphasis"/>
          </w:rPr>
          <w:id w:val="-471444906"/>
          <w:placeholder>
            <w:docPart w:val="53FCE1190DB9464DB0E282539022C309"/>
          </w:placeholder>
          <w:date w:fullDate="2022-01-26T11:00:00Z">
            <w:dateFormat w:val="M/d/yyyy h:mm am/pm"/>
            <w:lid w:val="en-US"/>
            <w:storeMappedDataAs w:val="dateTime"/>
            <w:calendar w:val="gregorian"/>
          </w:date>
        </w:sdtPr>
        <w:sdtEndPr>
          <w:rPr>
            <w:rStyle w:val="DefaultParagraphFont"/>
            <w:i w:val="0"/>
            <w:iCs w:val="0"/>
            <w:color w:val="9F2936" w:themeColor="accent2"/>
          </w:rPr>
        </w:sdtEndPr>
        <w:sdtContent>
          <w:r w:rsidR="00652AA2">
            <w:rPr>
              <w:rStyle w:val="SubtleEmphasis"/>
            </w:rPr>
            <w:t>1/26/2022 11:00 AM</w:t>
          </w:r>
        </w:sdtContent>
      </w:sdt>
      <w:r>
        <w:t xml:space="preserve"> </w:t>
      </w:r>
      <w:r w:rsidR="00170F6A">
        <w:t xml:space="preserve"> </w:t>
      </w:r>
      <w:r w:rsidR="00823119">
        <w:t xml:space="preserve">to </w:t>
      </w:r>
      <w:r w:rsidR="000E474F">
        <w:rPr>
          <w:rStyle w:val="SubtleEmphasis"/>
        </w:rPr>
        <w:t>1</w:t>
      </w:r>
      <w:r w:rsidR="00652AA2">
        <w:rPr>
          <w:rStyle w:val="SubtleEmphasis"/>
        </w:rPr>
        <w:t>1</w:t>
      </w:r>
      <w:r w:rsidR="00823119">
        <w:rPr>
          <w:rStyle w:val="SubtleEmphasis"/>
        </w:rPr>
        <w:t>:</w:t>
      </w:r>
      <w:r w:rsidR="00652AA2">
        <w:rPr>
          <w:rStyle w:val="SubtleEmphasis"/>
        </w:rPr>
        <w:t>5</w:t>
      </w:r>
      <w:r w:rsidR="006E467F">
        <w:rPr>
          <w:rStyle w:val="SubtleEmphasis"/>
        </w:rPr>
        <w:t>0</w:t>
      </w:r>
      <w:r w:rsidR="00823119">
        <w:rPr>
          <w:rStyle w:val="SubtleEmphasis"/>
        </w:rPr>
        <w:t xml:space="preserve"> </w:t>
      </w:r>
      <w:r w:rsidR="00652AA2">
        <w:rPr>
          <w:rStyle w:val="SubtleEmphasis"/>
        </w:rPr>
        <w:t>A</w:t>
      </w:r>
      <w:r w:rsidR="00823119">
        <w:rPr>
          <w:rStyle w:val="SubtleEmphasis"/>
        </w:rPr>
        <w:t>M</w:t>
      </w:r>
    </w:p>
    <w:p w14:paraId="6156030C" w14:textId="55963D1D" w:rsidR="00907FCF" w:rsidRDefault="008B14EC">
      <w:pPr>
        <w:pStyle w:val="Subtitle"/>
        <w:rPr>
          <w:rStyle w:val="SubtleEmphasis"/>
        </w:rPr>
      </w:pPr>
      <w:r>
        <w:t xml:space="preserve">Meeting location </w:t>
      </w:r>
      <w:sdt>
        <w:sdtPr>
          <w:rPr>
            <w:rStyle w:val="SubtleEmphasis"/>
          </w:rPr>
          <w:id w:val="465398058"/>
          <w:placeholder>
            <w:docPart w:val="5A0577C9FE9541988FA79E7D89655B03"/>
          </w:placeholder>
          <w15:appearance w15:val="hidden"/>
        </w:sdtPr>
        <w:sdtEndPr>
          <w:rPr>
            <w:rStyle w:val="DefaultParagraphFont"/>
            <w:i w:val="0"/>
            <w:iCs w:val="0"/>
            <w:color w:val="9F2936" w:themeColor="accent2"/>
          </w:rPr>
        </w:sdtEndPr>
        <w:sdtContent>
          <w:r w:rsidR="00652AA2">
            <w:rPr>
              <w:rStyle w:val="SubtleEmphasis"/>
            </w:rPr>
            <w:t>Discord</w:t>
          </w:r>
        </w:sdtContent>
      </w:sdt>
    </w:p>
    <w:p w14:paraId="3BBFD314" w14:textId="77777777" w:rsidR="00170F6A" w:rsidRDefault="00170F6A" w:rsidP="00170F6A">
      <w:pPr>
        <w:pStyle w:val="Heading1"/>
      </w:pPr>
      <w:r>
        <w:t>Attendees</w:t>
      </w:r>
    </w:p>
    <w:p w14:paraId="49117970" w14:textId="77777777" w:rsidR="00170F6A" w:rsidRDefault="00170F6A" w:rsidP="000E474F">
      <w:pPr>
        <w:pStyle w:val="Subtitle"/>
        <w:ind w:left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6"/>
        <w:gridCol w:w="4201"/>
        <w:gridCol w:w="2993"/>
      </w:tblGrid>
      <w:tr w:rsidR="00AC7CB0" w14:paraId="1D1DE1E7" w14:textId="77777777" w:rsidTr="00E1730D">
        <w:tc>
          <w:tcPr>
            <w:tcW w:w="3596" w:type="dxa"/>
            <w:tcBorders>
              <w:top w:val="nil"/>
              <w:left w:val="nil"/>
              <w:bottom w:val="nil"/>
              <w:right w:val="nil"/>
            </w:tcBorders>
          </w:tcPr>
          <w:p w14:paraId="3E6C88FE" w14:textId="77777777" w:rsidR="00AC7CB0" w:rsidRPr="001B0676" w:rsidRDefault="000E474F" w:rsidP="00AC7CB0">
            <w:pPr>
              <w:ind w:left="0"/>
              <w:rPr>
                <w:sz w:val="24"/>
                <w:szCs w:val="24"/>
              </w:rPr>
            </w:pPr>
            <w:r w:rsidRPr="001B0676">
              <w:rPr>
                <w:sz w:val="24"/>
                <w:szCs w:val="24"/>
              </w:rPr>
              <w:t>Cameron Radmore</w:t>
            </w:r>
          </w:p>
        </w:tc>
        <w:tc>
          <w:tcPr>
            <w:tcW w:w="4201" w:type="dxa"/>
            <w:tcBorders>
              <w:top w:val="nil"/>
              <w:left w:val="nil"/>
              <w:bottom w:val="nil"/>
              <w:right w:val="nil"/>
            </w:tcBorders>
          </w:tcPr>
          <w:p w14:paraId="64D040CD" w14:textId="63CB31D0" w:rsidR="00AC7CB0" w:rsidRPr="001B0676" w:rsidRDefault="00652AA2" w:rsidP="00AC7CB0">
            <w:pPr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Dev Team</w:t>
            </w:r>
          </w:p>
        </w:tc>
        <w:tc>
          <w:tcPr>
            <w:tcW w:w="2993" w:type="dxa"/>
            <w:tcBorders>
              <w:top w:val="nil"/>
              <w:left w:val="nil"/>
              <w:bottom w:val="nil"/>
              <w:right w:val="nil"/>
            </w:tcBorders>
          </w:tcPr>
          <w:p w14:paraId="2452F215" w14:textId="77777777" w:rsidR="00AC7CB0" w:rsidRDefault="00AC7CB0" w:rsidP="00AC7CB0">
            <w:pPr>
              <w:ind w:left="0"/>
            </w:pPr>
          </w:p>
        </w:tc>
      </w:tr>
      <w:tr w:rsidR="00AC7CB0" w14:paraId="7C3A3965" w14:textId="77777777" w:rsidTr="00E1730D">
        <w:tc>
          <w:tcPr>
            <w:tcW w:w="3596" w:type="dxa"/>
            <w:tcBorders>
              <w:top w:val="nil"/>
              <w:left w:val="nil"/>
              <w:bottom w:val="nil"/>
              <w:right w:val="nil"/>
            </w:tcBorders>
          </w:tcPr>
          <w:p w14:paraId="1E701F54" w14:textId="77777777" w:rsidR="00AC7CB0" w:rsidRPr="001B0676" w:rsidRDefault="000E474F" w:rsidP="000E474F">
            <w:pPr>
              <w:ind w:left="0"/>
              <w:rPr>
                <w:sz w:val="24"/>
                <w:szCs w:val="24"/>
              </w:rPr>
            </w:pPr>
            <w:r w:rsidRPr="001B0676">
              <w:rPr>
                <w:sz w:val="24"/>
                <w:szCs w:val="24"/>
              </w:rPr>
              <w:t>David House</w:t>
            </w:r>
          </w:p>
        </w:tc>
        <w:tc>
          <w:tcPr>
            <w:tcW w:w="4201" w:type="dxa"/>
            <w:tcBorders>
              <w:top w:val="nil"/>
              <w:left w:val="nil"/>
              <w:bottom w:val="nil"/>
              <w:right w:val="nil"/>
            </w:tcBorders>
          </w:tcPr>
          <w:p w14:paraId="4E6EAD23" w14:textId="28BE6E93" w:rsidR="00AC7CB0" w:rsidRPr="001B0676" w:rsidRDefault="00652AA2" w:rsidP="000E474F">
            <w:pPr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Assistant Project Manager</w:t>
            </w:r>
          </w:p>
        </w:tc>
        <w:tc>
          <w:tcPr>
            <w:tcW w:w="2993" w:type="dxa"/>
            <w:tcBorders>
              <w:top w:val="nil"/>
              <w:left w:val="nil"/>
              <w:bottom w:val="nil"/>
              <w:right w:val="nil"/>
            </w:tcBorders>
          </w:tcPr>
          <w:p w14:paraId="06F4E678" w14:textId="77777777" w:rsidR="00AC7CB0" w:rsidRDefault="00AC7CB0" w:rsidP="00AC7CB0">
            <w:pPr>
              <w:ind w:left="0"/>
            </w:pPr>
          </w:p>
        </w:tc>
      </w:tr>
      <w:tr w:rsidR="000E474F" w14:paraId="7F2F9933" w14:textId="77777777" w:rsidTr="00E1730D">
        <w:tc>
          <w:tcPr>
            <w:tcW w:w="3596" w:type="dxa"/>
            <w:tcBorders>
              <w:top w:val="nil"/>
              <w:left w:val="nil"/>
              <w:bottom w:val="nil"/>
              <w:right w:val="nil"/>
            </w:tcBorders>
          </w:tcPr>
          <w:p w14:paraId="60B8D38C" w14:textId="77777777" w:rsidR="000E474F" w:rsidRPr="001B0676" w:rsidRDefault="000E474F" w:rsidP="000E474F">
            <w:pPr>
              <w:ind w:left="0"/>
              <w:rPr>
                <w:sz w:val="24"/>
                <w:szCs w:val="24"/>
              </w:rPr>
            </w:pPr>
            <w:r w:rsidRPr="001B0676">
              <w:rPr>
                <w:sz w:val="24"/>
                <w:szCs w:val="24"/>
              </w:rPr>
              <w:t>Francis Manning</w:t>
            </w:r>
          </w:p>
        </w:tc>
        <w:tc>
          <w:tcPr>
            <w:tcW w:w="4201" w:type="dxa"/>
            <w:tcBorders>
              <w:top w:val="nil"/>
              <w:left w:val="nil"/>
              <w:bottom w:val="nil"/>
              <w:right w:val="nil"/>
            </w:tcBorders>
          </w:tcPr>
          <w:p w14:paraId="2D988571" w14:textId="77777777" w:rsidR="000E474F" w:rsidRPr="001B0676" w:rsidRDefault="000E474F" w:rsidP="000E474F">
            <w:pPr>
              <w:ind w:left="0"/>
              <w:rPr>
                <w:sz w:val="24"/>
                <w:szCs w:val="24"/>
              </w:rPr>
            </w:pPr>
            <w:r w:rsidRPr="001B0676">
              <w:rPr>
                <w:sz w:val="24"/>
                <w:szCs w:val="24"/>
              </w:rPr>
              <w:t>Dev Team</w:t>
            </w:r>
          </w:p>
        </w:tc>
        <w:tc>
          <w:tcPr>
            <w:tcW w:w="2993" w:type="dxa"/>
            <w:tcBorders>
              <w:top w:val="nil"/>
              <w:left w:val="nil"/>
              <w:bottom w:val="nil"/>
              <w:right w:val="nil"/>
            </w:tcBorders>
          </w:tcPr>
          <w:p w14:paraId="4F4402E3" w14:textId="77777777" w:rsidR="000E474F" w:rsidRDefault="000E474F" w:rsidP="00AC7CB0">
            <w:pPr>
              <w:ind w:left="0"/>
            </w:pPr>
          </w:p>
        </w:tc>
      </w:tr>
      <w:tr w:rsidR="000E474F" w14:paraId="494DF496" w14:textId="77777777" w:rsidTr="00E1730D">
        <w:tc>
          <w:tcPr>
            <w:tcW w:w="3596" w:type="dxa"/>
            <w:tcBorders>
              <w:top w:val="nil"/>
              <w:left w:val="nil"/>
              <w:bottom w:val="nil"/>
              <w:right w:val="nil"/>
            </w:tcBorders>
          </w:tcPr>
          <w:p w14:paraId="60153874" w14:textId="77777777" w:rsidR="000E474F" w:rsidRPr="001B0676" w:rsidRDefault="000E474F" w:rsidP="000E474F">
            <w:pPr>
              <w:ind w:left="0"/>
              <w:rPr>
                <w:sz w:val="24"/>
                <w:szCs w:val="24"/>
              </w:rPr>
            </w:pPr>
            <w:r w:rsidRPr="001B0676">
              <w:rPr>
                <w:sz w:val="24"/>
                <w:szCs w:val="24"/>
              </w:rPr>
              <w:t>Kyle Radmore</w:t>
            </w:r>
          </w:p>
        </w:tc>
        <w:tc>
          <w:tcPr>
            <w:tcW w:w="4201" w:type="dxa"/>
            <w:tcBorders>
              <w:top w:val="nil"/>
              <w:left w:val="nil"/>
              <w:bottom w:val="nil"/>
              <w:right w:val="nil"/>
            </w:tcBorders>
          </w:tcPr>
          <w:p w14:paraId="2923AEF5" w14:textId="561C679D" w:rsidR="000E474F" w:rsidRPr="001B0676" w:rsidRDefault="000E474F" w:rsidP="000E474F">
            <w:pPr>
              <w:ind w:left="0"/>
              <w:rPr>
                <w:sz w:val="24"/>
                <w:szCs w:val="24"/>
              </w:rPr>
            </w:pPr>
            <w:r w:rsidRPr="001B0676">
              <w:rPr>
                <w:sz w:val="24"/>
                <w:szCs w:val="24"/>
              </w:rPr>
              <w:t>Dev Team</w:t>
            </w:r>
            <w:r w:rsidR="00652AA2">
              <w:rPr>
                <w:sz w:val="24"/>
                <w:szCs w:val="24"/>
              </w:rPr>
              <w:t>, Scribe</w:t>
            </w:r>
          </w:p>
        </w:tc>
        <w:tc>
          <w:tcPr>
            <w:tcW w:w="2993" w:type="dxa"/>
            <w:tcBorders>
              <w:top w:val="nil"/>
              <w:left w:val="nil"/>
              <w:bottom w:val="nil"/>
              <w:right w:val="nil"/>
            </w:tcBorders>
          </w:tcPr>
          <w:p w14:paraId="58FBA74C" w14:textId="77777777" w:rsidR="000E474F" w:rsidRDefault="000E474F" w:rsidP="000E474F">
            <w:pPr>
              <w:ind w:left="0"/>
            </w:pPr>
          </w:p>
        </w:tc>
      </w:tr>
      <w:tr w:rsidR="000E474F" w14:paraId="131DA35D" w14:textId="77777777" w:rsidTr="00E1730D">
        <w:tc>
          <w:tcPr>
            <w:tcW w:w="3596" w:type="dxa"/>
            <w:tcBorders>
              <w:top w:val="nil"/>
              <w:left w:val="nil"/>
              <w:bottom w:val="nil"/>
              <w:right w:val="nil"/>
            </w:tcBorders>
          </w:tcPr>
          <w:p w14:paraId="4EAD007F" w14:textId="77777777" w:rsidR="000E474F" w:rsidRPr="001B0676" w:rsidRDefault="000E474F" w:rsidP="000E474F">
            <w:pPr>
              <w:ind w:left="0"/>
              <w:rPr>
                <w:sz w:val="24"/>
                <w:szCs w:val="24"/>
              </w:rPr>
            </w:pPr>
            <w:r w:rsidRPr="001B0676">
              <w:rPr>
                <w:sz w:val="24"/>
                <w:szCs w:val="24"/>
              </w:rPr>
              <w:t>Santiago Cifuentes</w:t>
            </w:r>
          </w:p>
        </w:tc>
        <w:tc>
          <w:tcPr>
            <w:tcW w:w="4201" w:type="dxa"/>
            <w:tcBorders>
              <w:top w:val="nil"/>
              <w:left w:val="nil"/>
              <w:bottom w:val="nil"/>
              <w:right w:val="nil"/>
            </w:tcBorders>
          </w:tcPr>
          <w:p w14:paraId="5DF8F874" w14:textId="77777777" w:rsidR="000E474F" w:rsidRPr="001B0676" w:rsidRDefault="000E474F" w:rsidP="000E474F">
            <w:pPr>
              <w:ind w:left="0"/>
              <w:rPr>
                <w:sz w:val="24"/>
                <w:szCs w:val="24"/>
              </w:rPr>
            </w:pPr>
            <w:r w:rsidRPr="001B0676">
              <w:rPr>
                <w:sz w:val="24"/>
                <w:szCs w:val="24"/>
              </w:rPr>
              <w:t>Dev Team</w:t>
            </w:r>
          </w:p>
        </w:tc>
        <w:tc>
          <w:tcPr>
            <w:tcW w:w="2993" w:type="dxa"/>
            <w:tcBorders>
              <w:top w:val="nil"/>
              <w:left w:val="nil"/>
              <w:bottom w:val="nil"/>
              <w:right w:val="nil"/>
            </w:tcBorders>
          </w:tcPr>
          <w:p w14:paraId="33605EB2" w14:textId="77777777" w:rsidR="000E474F" w:rsidRDefault="000E474F" w:rsidP="000E474F">
            <w:pPr>
              <w:ind w:left="0"/>
            </w:pPr>
          </w:p>
        </w:tc>
      </w:tr>
      <w:tr w:rsidR="000E474F" w14:paraId="6BF247F1" w14:textId="77777777" w:rsidTr="00E1730D">
        <w:tc>
          <w:tcPr>
            <w:tcW w:w="3596" w:type="dxa"/>
            <w:tcBorders>
              <w:top w:val="nil"/>
              <w:left w:val="nil"/>
              <w:bottom w:val="nil"/>
              <w:right w:val="nil"/>
            </w:tcBorders>
          </w:tcPr>
          <w:p w14:paraId="7310F24F" w14:textId="77777777" w:rsidR="000E474F" w:rsidRPr="001B0676" w:rsidRDefault="000E474F" w:rsidP="000E474F">
            <w:pPr>
              <w:ind w:left="0"/>
              <w:rPr>
                <w:sz w:val="24"/>
                <w:szCs w:val="24"/>
              </w:rPr>
            </w:pPr>
            <w:r w:rsidRPr="001B0676">
              <w:rPr>
                <w:sz w:val="24"/>
                <w:szCs w:val="24"/>
              </w:rPr>
              <w:t>Serge Arseneault</w:t>
            </w:r>
          </w:p>
        </w:tc>
        <w:tc>
          <w:tcPr>
            <w:tcW w:w="4201" w:type="dxa"/>
            <w:tcBorders>
              <w:top w:val="nil"/>
              <w:left w:val="nil"/>
              <w:bottom w:val="nil"/>
              <w:right w:val="nil"/>
            </w:tcBorders>
          </w:tcPr>
          <w:p w14:paraId="6C2CC47F" w14:textId="77777777" w:rsidR="000E474F" w:rsidRPr="001B0676" w:rsidRDefault="000E474F" w:rsidP="000E474F">
            <w:pPr>
              <w:ind w:left="0"/>
              <w:rPr>
                <w:sz w:val="24"/>
                <w:szCs w:val="24"/>
              </w:rPr>
            </w:pPr>
            <w:r w:rsidRPr="001B0676">
              <w:rPr>
                <w:sz w:val="24"/>
                <w:szCs w:val="24"/>
              </w:rPr>
              <w:t>Dev Team</w:t>
            </w:r>
          </w:p>
        </w:tc>
        <w:tc>
          <w:tcPr>
            <w:tcW w:w="2993" w:type="dxa"/>
            <w:tcBorders>
              <w:top w:val="nil"/>
              <w:left w:val="nil"/>
              <w:bottom w:val="nil"/>
              <w:right w:val="nil"/>
            </w:tcBorders>
          </w:tcPr>
          <w:p w14:paraId="0C7B2976" w14:textId="77777777" w:rsidR="000E474F" w:rsidRDefault="000E474F" w:rsidP="000E474F">
            <w:pPr>
              <w:ind w:left="0"/>
            </w:pPr>
          </w:p>
        </w:tc>
      </w:tr>
      <w:tr w:rsidR="000E474F" w14:paraId="24688447" w14:textId="77777777" w:rsidTr="00E1730D">
        <w:tc>
          <w:tcPr>
            <w:tcW w:w="3596" w:type="dxa"/>
            <w:tcBorders>
              <w:top w:val="nil"/>
              <w:left w:val="nil"/>
              <w:bottom w:val="nil"/>
              <w:right w:val="nil"/>
            </w:tcBorders>
          </w:tcPr>
          <w:p w14:paraId="48BECB9B" w14:textId="77777777" w:rsidR="000E474F" w:rsidRPr="001B0676" w:rsidRDefault="000E474F" w:rsidP="000E474F">
            <w:pPr>
              <w:ind w:left="0"/>
              <w:rPr>
                <w:sz w:val="24"/>
                <w:szCs w:val="24"/>
              </w:rPr>
            </w:pPr>
            <w:r w:rsidRPr="001B0676">
              <w:rPr>
                <w:sz w:val="24"/>
                <w:szCs w:val="24"/>
              </w:rPr>
              <w:t>Shuai Yan</w:t>
            </w:r>
          </w:p>
        </w:tc>
        <w:tc>
          <w:tcPr>
            <w:tcW w:w="4201" w:type="dxa"/>
            <w:tcBorders>
              <w:top w:val="nil"/>
              <w:left w:val="nil"/>
              <w:bottom w:val="nil"/>
              <w:right w:val="nil"/>
            </w:tcBorders>
          </w:tcPr>
          <w:p w14:paraId="5A95D83E" w14:textId="77777777" w:rsidR="000E474F" w:rsidRPr="001B0676" w:rsidRDefault="000E474F" w:rsidP="000E474F">
            <w:pPr>
              <w:ind w:left="0"/>
              <w:rPr>
                <w:sz w:val="24"/>
                <w:szCs w:val="24"/>
              </w:rPr>
            </w:pPr>
            <w:r w:rsidRPr="001B0676">
              <w:rPr>
                <w:sz w:val="24"/>
                <w:szCs w:val="24"/>
              </w:rPr>
              <w:t>Dev Team</w:t>
            </w:r>
          </w:p>
        </w:tc>
        <w:tc>
          <w:tcPr>
            <w:tcW w:w="2993" w:type="dxa"/>
            <w:tcBorders>
              <w:top w:val="nil"/>
              <w:left w:val="nil"/>
              <w:bottom w:val="nil"/>
              <w:right w:val="nil"/>
            </w:tcBorders>
          </w:tcPr>
          <w:p w14:paraId="4195A1AF" w14:textId="77777777" w:rsidR="000E474F" w:rsidRDefault="000E474F" w:rsidP="000E474F">
            <w:pPr>
              <w:ind w:left="0"/>
            </w:pPr>
          </w:p>
        </w:tc>
      </w:tr>
      <w:tr w:rsidR="000E474F" w14:paraId="6C449175" w14:textId="77777777" w:rsidTr="00E1730D">
        <w:tc>
          <w:tcPr>
            <w:tcW w:w="3596" w:type="dxa"/>
            <w:tcBorders>
              <w:top w:val="nil"/>
              <w:left w:val="nil"/>
              <w:bottom w:val="nil"/>
              <w:right w:val="nil"/>
            </w:tcBorders>
          </w:tcPr>
          <w:p w14:paraId="58A75921" w14:textId="77777777" w:rsidR="000E474F" w:rsidRDefault="000E474F" w:rsidP="000E474F">
            <w:pPr>
              <w:ind w:left="0"/>
            </w:pPr>
          </w:p>
        </w:tc>
        <w:tc>
          <w:tcPr>
            <w:tcW w:w="4201" w:type="dxa"/>
            <w:tcBorders>
              <w:top w:val="nil"/>
              <w:left w:val="nil"/>
              <w:bottom w:val="nil"/>
              <w:right w:val="nil"/>
            </w:tcBorders>
          </w:tcPr>
          <w:p w14:paraId="27132FD1" w14:textId="77777777" w:rsidR="000E474F" w:rsidRDefault="000E474F" w:rsidP="000E474F">
            <w:pPr>
              <w:ind w:left="0"/>
            </w:pPr>
          </w:p>
        </w:tc>
        <w:tc>
          <w:tcPr>
            <w:tcW w:w="2993" w:type="dxa"/>
            <w:tcBorders>
              <w:top w:val="nil"/>
              <w:left w:val="nil"/>
              <w:bottom w:val="nil"/>
              <w:right w:val="nil"/>
            </w:tcBorders>
          </w:tcPr>
          <w:p w14:paraId="261E1CD3" w14:textId="77777777" w:rsidR="000E474F" w:rsidRDefault="000E474F" w:rsidP="000E474F">
            <w:pPr>
              <w:ind w:left="0"/>
            </w:pPr>
          </w:p>
        </w:tc>
      </w:tr>
    </w:tbl>
    <w:p w14:paraId="1D8D284C" w14:textId="77777777" w:rsidR="00E367E1" w:rsidRDefault="00170F6A">
      <w:pPr>
        <w:pStyle w:val="Heading1"/>
      </w:pPr>
      <w:r>
        <w:t>Invited but Did Not Attend</w:t>
      </w:r>
    </w:p>
    <w:p w14:paraId="4B4FA993" w14:textId="77777777" w:rsidR="00170F6A" w:rsidRDefault="00AC7CB0" w:rsidP="00AC7CB0">
      <w:pPr>
        <w:ind w:left="0"/>
      </w:pPr>
      <w:r>
        <w:t>N/</w:t>
      </w:r>
      <w:r w:rsidR="00042637">
        <w:t>A</w:t>
      </w:r>
    </w:p>
    <w:p w14:paraId="4A294E8F" w14:textId="77777777" w:rsidR="00170F6A" w:rsidRDefault="00170F6A" w:rsidP="009C6DDD">
      <w:pPr>
        <w:pStyle w:val="Heading1"/>
      </w:pPr>
      <w:r>
        <w:t>Subjec</w:t>
      </w:r>
      <w:r w:rsidR="009C6DDD">
        <w:t>T</w:t>
      </w:r>
    </w:p>
    <w:p w14:paraId="2DB79BD7" w14:textId="77777777" w:rsidR="009C6DDD" w:rsidRPr="001B0676" w:rsidRDefault="009C6DDD" w:rsidP="009C6DDD">
      <w:pPr>
        <w:rPr>
          <w:sz w:val="24"/>
          <w:szCs w:val="24"/>
        </w:rPr>
      </w:pPr>
      <w:r w:rsidRPr="001B0676">
        <w:rPr>
          <w:sz w:val="24"/>
          <w:szCs w:val="24"/>
        </w:rPr>
        <w:t xml:space="preserve">To review the accomplishments </w:t>
      </w:r>
      <w:r w:rsidR="000E474F" w:rsidRPr="001B0676">
        <w:rPr>
          <w:sz w:val="24"/>
          <w:szCs w:val="24"/>
        </w:rPr>
        <w:t>and confirm the completed user stories from Sprint 1</w:t>
      </w:r>
    </w:p>
    <w:p w14:paraId="77E2636A" w14:textId="77777777" w:rsidR="003B53E1" w:rsidRDefault="003B53E1" w:rsidP="003B53E1">
      <w:pPr>
        <w:pStyle w:val="Subtitle"/>
        <w:ind w:left="0"/>
      </w:pPr>
    </w:p>
    <w:p w14:paraId="430CD151" w14:textId="77777777" w:rsidR="00907FCF" w:rsidRDefault="00170F6A">
      <w:pPr>
        <w:pStyle w:val="Heading1"/>
      </w:pPr>
      <w:r>
        <w:t>Discussion</w:t>
      </w:r>
      <w:r w:rsidR="008B14EC">
        <w:t xml:space="preserve"> </w:t>
      </w:r>
      <w:r>
        <w:t>Topics</w:t>
      </w:r>
    </w:p>
    <w:p w14:paraId="5DC6FB59" w14:textId="3F62E409" w:rsidR="005454FF" w:rsidRPr="001B0676" w:rsidRDefault="00652AA2" w:rsidP="000E474F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Code standard changes</w:t>
      </w:r>
    </w:p>
    <w:p w14:paraId="35A566E4" w14:textId="6E7C718B" w:rsidR="006E68E6" w:rsidRPr="001B0676" w:rsidRDefault="00652AA2" w:rsidP="006E68E6">
      <w:pPr>
        <w:pStyle w:val="ListParagraph"/>
        <w:numPr>
          <w:ilvl w:val="1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Determine when to use static or object methods</w:t>
      </w:r>
    </w:p>
    <w:p w14:paraId="2568FF56" w14:textId="01A8F576" w:rsidR="006E68E6" w:rsidRPr="001B0676" w:rsidRDefault="00652AA2" w:rsidP="006E68E6">
      <w:pPr>
        <w:pStyle w:val="ListParagraph"/>
        <w:numPr>
          <w:ilvl w:val="1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How objects should be instantiated</w:t>
      </w:r>
    </w:p>
    <w:p w14:paraId="48185D29" w14:textId="65428475" w:rsidR="006E68E6" w:rsidRPr="001B0676" w:rsidRDefault="00652AA2" w:rsidP="006E68E6">
      <w:pPr>
        <w:pStyle w:val="ListParagraph"/>
        <w:numPr>
          <w:ilvl w:val="1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How code lines should be indented</w:t>
      </w:r>
    </w:p>
    <w:p w14:paraId="0EFFFB45" w14:textId="5655166A" w:rsidR="00EF6D35" w:rsidRPr="001B0676" w:rsidRDefault="00652AA2" w:rsidP="00EF6D35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Budget Table</w:t>
      </w:r>
    </w:p>
    <w:p w14:paraId="398C5CA6" w14:textId="42B8EEAF" w:rsidR="00EF6D35" w:rsidRPr="001B0676" w:rsidRDefault="00652AA2" w:rsidP="00EF6D35">
      <w:pPr>
        <w:pStyle w:val="ListParagraph"/>
        <w:numPr>
          <w:ilvl w:val="1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Everyone</w:t>
      </w:r>
      <w:r w:rsidRPr="00652AA2">
        <w:rPr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 w:rsidRPr="00652AA2">
        <w:rPr>
          <w:sz w:val="24"/>
          <w:szCs w:val="24"/>
        </w:rPr>
        <w:t>greed upon same person hours and start dates for sprints</w:t>
      </w:r>
    </w:p>
    <w:p w14:paraId="65466A8A" w14:textId="0AFD259D" w:rsidR="00652AA2" w:rsidRDefault="00652AA2" w:rsidP="006C555A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Rubric</w:t>
      </w:r>
    </w:p>
    <w:p w14:paraId="14E84E9B" w14:textId="06473350" w:rsidR="006C555A" w:rsidRPr="001B0676" w:rsidRDefault="00652AA2" w:rsidP="00652AA2">
      <w:pPr>
        <w:pStyle w:val="ListParagraph"/>
        <w:numPr>
          <w:ilvl w:val="1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Remove “Part F – Rubric analysis and proposal” since no one had suggestions for the rubric,</w:t>
      </w:r>
      <w:r w:rsidR="0030453A" w:rsidRPr="001B0676">
        <w:rPr>
          <w:sz w:val="24"/>
          <w:szCs w:val="24"/>
        </w:rPr>
        <w:t xml:space="preserve"> </w:t>
      </w:r>
    </w:p>
    <w:p w14:paraId="32EB3FBD" w14:textId="026E5FBB" w:rsidR="0030453A" w:rsidRPr="001B0676" w:rsidRDefault="00652AA2" w:rsidP="006C555A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Discuss refactoring and prioritization</w:t>
      </w:r>
    </w:p>
    <w:p w14:paraId="1CD1F54D" w14:textId="70E50EC2" w:rsidR="004118A3" w:rsidRPr="001B0676" w:rsidRDefault="004118A3" w:rsidP="004118A3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1B0676">
        <w:rPr>
          <w:sz w:val="24"/>
          <w:szCs w:val="24"/>
        </w:rPr>
        <w:t>Re-prioritize backlog user stories</w:t>
      </w:r>
    </w:p>
    <w:p w14:paraId="239B74AB" w14:textId="77281ECF" w:rsidR="00170F6A" w:rsidRDefault="00170F6A" w:rsidP="00170F6A">
      <w:pPr>
        <w:pStyle w:val="Heading1"/>
        <w:rPr>
          <w:sz w:val="24"/>
          <w:szCs w:val="24"/>
        </w:rPr>
      </w:pPr>
      <w:r w:rsidRPr="001B0676">
        <w:rPr>
          <w:sz w:val="24"/>
          <w:szCs w:val="24"/>
        </w:rPr>
        <w:lastRenderedPageBreak/>
        <w:t>Decisions</w:t>
      </w:r>
    </w:p>
    <w:tbl>
      <w:tblPr>
        <w:tblW w:w="8989" w:type="dxa"/>
        <w:tblInd w:w="7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65"/>
        <w:gridCol w:w="8224"/>
      </w:tblGrid>
      <w:tr w:rsidR="00A17F61" w:rsidRPr="005D005F" w14:paraId="007A8CCA" w14:textId="77777777" w:rsidTr="00A17F61">
        <w:trPr>
          <w:trHeight w:val="720"/>
        </w:trPr>
        <w:tc>
          <w:tcPr>
            <w:tcW w:w="7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C965190" w14:textId="77777777" w:rsidR="00A17F61" w:rsidRPr="005D005F" w:rsidRDefault="00A17F61" w:rsidP="005D005F">
            <w:pPr>
              <w:spacing w:before="0" w:after="0"/>
              <w:ind w:left="0"/>
              <w:textAlignment w:val="baseline"/>
              <w:rPr>
                <w:rFonts w:ascii="Segoe UI" w:eastAsia="Times New Roman" w:hAnsi="Segoe UI" w:cs="Segoe UI"/>
                <w:sz w:val="24"/>
                <w:szCs w:val="18"/>
                <w:lang w:val="en-CA" w:eastAsia="en-CA"/>
              </w:rPr>
            </w:pPr>
            <w:r w:rsidRPr="005D005F">
              <w:rPr>
                <w:rFonts w:ascii="Palatino Linotype" w:eastAsia="Times New Roman" w:hAnsi="Palatino Linotype" w:cs="Segoe UI"/>
                <w:sz w:val="24"/>
                <w:lang w:val="en-CA" w:eastAsia="en-CA"/>
              </w:rPr>
              <w:t>D1 </w:t>
            </w:r>
          </w:p>
        </w:tc>
        <w:tc>
          <w:tcPr>
            <w:tcW w:w="82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DC3F17B" w14:textId="2F6589EA" w:rsidR="00A17F61" w:rsidRPr="005D005F" w:rsidRDefault="00A17F61" w:rsidP="005D005F">
            <w:pPr>
              <w:spacing w:before="0" w:after="0"/>
              <w:ind w:left="0"/>
              <w:textAlignment w:val="baseline"/>
              <w:rPr>
                <w:rFonts w:ascii="Segoe UI" w:eastAsia="Times New Roman" w:hAnsi="Segoe UI" w:cs="Segoe UI"/>
                <w:sz w:val="24"/>
                <w:szCs w:val="18"/>
                <w:lang w:val="en-CA" w:eastAsia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lang w:val="en-CA" w:eastAsia="en-CA"/>
              </w:rPr>
              <w:t>Use static methods when the code does not depend on the object’s attributes</w:t>
            </w:r>
          </w:p>
        </w:tc>
      </w:tr>
      <w:tr w:rsidR="00A17F61" w:rsidRPr="005D005F" w14:paraId="03CAEBDC" w14:textId="77777777" w:rsidTr="00A17F61">
        <w:trPr>
          <w:trHeight w:val="450"/>
        </w:trPr>
        <w:tc>
          <w:tcPr>
            <w:tcW w:w="7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877C1AC" w14:textId="77777777" w:rsidR="00A17F61" w:rsidRPr="005D005F" w:rsidRDefault="00A17F61" w:rsidP="005D005F">
            <w:pPr>
              <w:spacing w:before="0" w:after="0"/>
              <w:ind w:left="0"/>
              <w:textAlignment w:val="baseline"/>
              <w:rPr>
                <w:rFonts w:ascii="Segoe UI" w:eastAsia="Times New Roman" w:hAnsi="Segoe UI" w:cs="Segoe UI"/>
                <w:sz w:val="24"/>
                <w:szCs w:val="18"/>
                <w:lang w:val="en-CA" w:eastAsia="en-CA"/>
              </w:rPr>
            </w:pPr>
            <w:r w:rsidRPr="005D005F">
              <w:rPr>
                <w:rFonts w:ascii="Palatino Linotype" w:eastAsia="Times New Roman" w:hAnsi="Palatino Linotype" w:cs="Segoe UI"/>
                <w:sz w:val="24"/>
                <w:lang w:val="en-CA" w:eastAsia="en-CA"/>
              </w:rPr>
              <w:t>D2 </w:t>
            </w:r>
          </w:p>
        </w:tc>
        <w:tc>
          <w:tcPr>
            <w:tcW w:w="82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54DEEB4" w14:textId="7D624444" w:rsidR="00A17F61" w:rsidRPr="005D005F" w:rsidRDefault="00A17F61" w:rsidP="005D005F">
            <w:pPr>
              <w:spacing w:before="0" w:after="0"/>
              <w:ind w:left="0"/>
              <w:textAlignment w:val="baseline"/>
              <w:rPr>
                <w:rFonts w:ascii="Segoe UI" w:eastAsia="Times New Roman" w:hAnsi="Segoe UI" w:cs="Segoe UI"/>
                <w:sz w:val="24"/>
                <w:szCs w:val="18"/>
                <w:lang w:val="en-CA" w:eastAsia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lang w:val="en-CA" w:eastAsia="en-CA"/>
              </w:rPr>
              <w:t>Instantiate objects using &lt;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lang w:val="en-CA" w:eastAsia="en-CA"/>
              </w:rPr>
              <w:t>ObjectType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lang w:val="en-CA" w:eastAsia="en-CA"/>
              </w:rPr>
              <w:t>&gt; &lt;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lang w:val="en-CA" w:eastAsia="en-CA"/>
              </w:rPr>
              <w:t>ObjectName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lang w:val="en-CA" w:eastAsia="en-CA"/>
              </w:rPr>
              <w:t xml:space="preserve">&gt; =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lang w:val="en-CA" w:eastAsia="en-CA"/>
              </w:rPr>
              <w:t>new(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  <w:lang w:val="en-CA" w:eastAsia="en-CA"/>
              </w:rPr>
              <w:t>) format</w:t>
            </w:r>
          </w:p>
        </w:tc>
      </w:tr>
      <w:tr w:rsidR="00A17F61" w:rsidRPr="005D005F" w14:paraId="2DEADB24" w14:textId="77777777" w:rsidTr="00A17F61">
        <w:trPr>
          <w:trHeight w:val="450"/>
        </w:trPr>
        <w:tc>
          <w:tcPr>
            <w:tcW w:w="7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AC6F904" w14:textId="77777777" w:rsidR="00A17F61" w:rsidRPr="005D005F" w:rsidRDefault="00A17F61" w:rsidP="005D005F">
            <w:pPr>
              <w:spacing w:before="0" w:after="0"/>
              <w:ind w:left="0"/>
              <w:textAlignment w:val="baseline"/>
              <w:rPr>
                <w:rFonts w:ascii="Segoe UI" w:eastAsia="Times New Roman" w:hAnsi="Segoe UI" w:cs="Segoe UI"/>
                <w:sz w:val="24"/>
                <w:szCs w:val="18"/>
                <w:lang w:val="en-CA" w:eastAsia="en-CA"/>
              </w:rPr>
            </w:pPr>
            <w:r w:rsidRPr="005D005F">
              <w:rPr>
                <w:rFonts w:ascii="Palatino Linotype" w:eastAsia="Times New Roman" w:hAnsi="Palatino Linotype" w:cs="Segoe UI"/>
                <w:sz w:val="24"/>
                <w:lang w:val="en-CA" w:eastAsia="en-CA"/>
              </w:rPr>
              <w:t>D3 </w:t>
            </w:r>
          </w:p>
        </w:tc>
        <w:tc>
          <w:tcPr>
            <w:tcW w:w="82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E4BDABB" w14:textId="7F4B25E8" w:rsidR="00A17F61" w:rsidRPr="005D005F" w:rsidRDefault="00A17F61" w:rsidP="005D005F">
            <w:pPr>
              <w:spacing w:before="0" w:after="0"/>
              <w:ind w:left="0"/>
              <w:textAlignment w:val="baseline"/>
              <w:rPr>
                <w:rFonts w:ascii="Segoe UI" w:eastAsia="Times New Roman" w:hAnsi="Segoe UI" w:cs="Segoe UI"/>
                <w:sz w:val="24"/>
                <w:szCs w:val="18"/>
                <w:lang w:val="en-CA" w:eastAsia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lang w:val="en-CA" w:eastAsia="en-CA"/>
              </w:rPr>
              <w:t>Agreed upon total person hours and start date for sprints</w:t>
            </w:r>
          </w:p>
        </w:tc>
      </w:tr>
      <w:tr w:rsidR="00A17F61" w:rsidRPr="005D005F" w14:paraId="572F971E" w14:textId="77777777" w:rsidTr="00A17F61">
        <w:trPr>
          <w:trHeight w:val="49"/>
        </w:trPr>
        <w:tc>
          <w:tcPr>
            <w:tcW w:w="7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5E5C860" w14:textId="77777777" w:rsidR="00A17F61" w:rsidRPr="005D005F" w:rsidRDefault="00A17F61" w:rsidP="005D005F">
            <w:pPr>
              <w:spacing w:before="0" w:after="0"/>
              <w:ind w:left="0"/>
              <w:textAlignment w:val="baseline"/>
              <w:rPr>
                <w:rFonts w:ascii="Segoe UI" w:eastAsia="Times New Roman" w:hAnsi="Segoe UI" w:cs="Segoe UI"/>
                <w:sz w:val="24"/>
                <w:szCs w:val="18"/>
                <w:lang w:val="en-CA" w:eastAsia="en-CA"/>
              </w:rPr>
            </w:pPr>
            <w:r w:rsidRPr="005D005F">
              <w:rPr>
                <w:rFonts w:ascii="Palatino Linotype" w:eastAsia="Times New Roman" w:hAnsi="Palatino Linotype" w:cs="Segoe UI"/>
                <w:sz w:val="24"/>
                <w:lang w:val="en-CA" w:eastAsia="en-CA"/>
              </w:rPr>
              <w:t>D4 </w:t>
            </w:r>
          </w:p>
        </w:tc>
        <w:tc>
          <w:tcPr>
            <w:tcW w:w="82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5763BC9" w14:textId="77777777" w:rsidR="00A17F61" w:rsidRPr="00A17F61" w:rsidRDefault="00A17F61" w:rsidP="00A17F61">
            <w:pPr>
              <w:rPr>
                <w:sz w:val="24"/>
                <w:szCs w:val="24"/>
              </w:rPr>
            </w:pPr>
            <w:r w:rsidRPr="00A17F61">
              <w:rPr>
                <w:sz w:val="24"/>
                <w:szCs w:val="24"/>
              </w:rPr>
              <w:t xml:space="preserve">Remove “Part F – Rubric analysis and proposal” since no one had suggestions for the rubric, </w:t>
            </w:r>
          </w:p>
          <w:p w14:paraId="7B44CB9C" w14:textId="79C1A8D0" w:rsidR="00A17F61" w:rsidRPr="005D005F" w:rsidRDefault="00A17F61" w:rsidP="005D005F">
            <w:pPr>
              <w:spacing w:before="0" w:after="0"/>
              <w:ind w:left="0"/>
              <w:textAlignment w:val="baseline"/>
              <w:rPr>
                <w:rFonts w:ascii="Segoe UI" w:eastAsia="Times New Roman" w:hAnsi="Segoe UI" w:cs="Segoe UI"/>
                <w:sz w:val="24"/>
                <w:szCs w:val="18"/>
                <w:lang w:val="en-CA" w:eastAsia="en-CA"/>
              </w:rPr>
            </w:pPr>
          </w:p>
        </w:tc>
      </w:tr>
      <w:tr w:rsidR="00A17F61" w:rsidRPr="005D005F" w14:paraId="5B7C0D65" w14:textId="77777777" w:rsidTr="00A17F61">
        <w:trPr>
          <w:trHeight w:val="450"/>
        </w:trPr>
        <w:tc>
          <w:tcPr>
            <w:tcW w:w="7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7C53E60" w14:textId="77777777" w:rsidR="00A17F61" w:rsidRPr="005D005F" w:rsidRDefault="00A17F61" w:rsidP="005D005F">
            <w:pPr>
              <w:spacing w:before="0" w:after="0"/>
              <w:ind w:left="0"/>
              <w:textAlignment w:val="baseline"/>
              <w:rPr>
                <w:rFonts w:ascii="Segoe UI" w:eastAsia="Times New Roman" w:hAnsi="Segoe UI" w:cs="Segoe UI"/>
                <w:sz w:val="24"/>
                <w:szCs w:val="18"/>
                <w:lang w:val="en-CA" w:eastAsia="en-CA"/>
              </w:rPr>
            </w:pPr>
            <w:r w:rsidRPr="005D005F">
              <w:rPr>
                <w:rFonts w:ascii="Palatino Linotype" w:eastAsia="Times New Roman" w:hAnsi="Palatino Linotype" w:cs="Segoe UI"/>
                <w:sz w:val="24"/>
                <w:lang w:val="en-CA" w:eastAsia="en-CA"/>
              </w:rPr>
              <w:t>D5 </w:t>
            </w:r>
          </w:p>
        </w:tc>
        <w:tc>
          <w:tcPr>
            <w:tcW w:w="82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4F6D8F8" w14:textId="167EF820" w:rsidR="00A17F61" w:rsidRPr="005D005F" w:rsidRDefault="00A17F61" w:rsidP="005D005F">
            <w:pPr>
              <w:spacing w:before="0" w:after="0"/>
              <w:ind w:left="0"/>
              <w:textAlignment w:val="baseline"/>
              <w:rPr>
                <w:rFonts w:ascii="Segoe UI" w:eastAsia="Times New Roman" w:hAnsi="Segoe UI" w:cs="Segoe UI"/>
                <w:sz w:val="24"/>
                <w:szCs w:val="18"/>
                <w:lang w:val="en-CA" w:eastAsia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lang w:val="en-CA" w:eastAsia="en-CA"/>
              </w:rPr>
              <w:t xml:space="preserve">Give ownership for workflow </w:t>
            </w:r>
          </w:p>
        </w:tc>
      </w:tr>
      <w:tr w:rsidR="00A17F61" w:rsidRPr="005D005F" w14:paraId="268C12D7" w14:textId="77777777" w:rsidTr="00A17F61">
        <w:trPr>
          <w:trHeight w:val="450"/>
        </w:trPr>
        <w:tc>
          <w:tcPr>
            <w:tcW w:w="7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11AC3C4" w14:textId="77777777" w:rsidR="00A17F61" w:rsidRPr="005D005F" w:rsidRDefault="00A17F61" w:rsidP="005D005F">
            <w:pPr>
              <w:spacing w:before="0" w:after="0"/>
              <w:ind w:left="0"/>
              <w:textAlignment w:val="baseline"/>
              <w:rPr>
                <w:rFonts w:ascii="Segoe UI" w:eastAsia="Times New Roman" w:hAnsi="Segoe UI" w:cs="Segoe UI"/>
                <w:sz w:val="24"/>
                <w:szCs w:val="18"/>
                <w:lang w:val="en-CA" w:eastAsia="en-CA"/>
              </w:rPr>
            </w:pPr>
            <w:r w:rsidRPr="005D005F">
              <w:rPr>
                <w:rFonts w:ascii="Palatino Linotype" w:eastAsia="Times New Roman" w:hAnsi="Palatino Linotype" w:cs="Segoe UI"/>
                <w:sz w:val="24"/>
                <w:lang w:val="en-CA" w:eastAsia="en-CA"/>
              </w:rPr>
              <w:t>D6 </w:t>
            </w:r>
          </w:p>
        </w:tc>
        <w:tc>
          <w:tcPr>
            <w:tcW w:w="82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AD51B82" w14:textId="7995AA83" w:rsidR="00A17F61" w:rsidRPr="005D005F" w:rsidRDefault="00A17F61" w:rsidP="00A17F61">
            <w:pPr>
              <w:spacing w:before="0" w:after="0"/>
              <w:ind w:left="0"/>
              <w:textAlignment w:val="baseline"/>
              <w:rPr>
                <w:rFonts w:ascii="Segoe UI" w:eastAsia="Times New Roman" w:hAnsi="Segoe UI" w:cs="Segoe UI"/>
                <w:sz w:val="24"/>
                <w:szCs w:val="18"/>
                <w:lang w:val="en-CA" w:eastAsia="en-CA"/>
              </w:rPr>
            </w:pPr>
            <w:r w:rsidRPr="00A17F61">
              <w:rPr>
                <w:rFonts w:ascii="Times New Roman" w:eastAsia="Times New Roman" w:hAnsi="Times New Roman" w:cs="Times New Roman"/>
                <w:color w:val="000000"/>
                <w:sz w:val="24"/>
                <w:lang w:val="en-CA" w:eastAsia="en-CA"/>
              </w:rPr>
              <w:t>Have a consistent Peer review schedule, test more often.</w:t>
            </w:r>
          </w:p>
        </w:tc>
      </w:tr>
      <w:tr w:rsidR="00A17F61" w:rsidRPr="005D005F" w14:paraId="328C51C8" w14:textId="77777777" w:rsidTr="00A17F61">
        <w:trPr>
          <w:trHeight w:val="450"/>
        </w:trPr>
        <w:tc>
          <w:tcPr>
            <w:tcW w:w="7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6BB8C35" w14:textId="77777777" w:rsidR="00A17F61" w:rsidRPr="005D005F" w:rsidRDefault="00A17F61" w:rsidP="005D005F">
            <w:pPr>
              <w:spacing w:before="0" w:after="0"/>
              <w:ind w:left="0"/>
              <w:textAlignment w:val="baseline"/>
              <w:rPr>
                <w:rFonts w:ascii="Segoe UI" w:eastAsia="Times New Roman" w:hAnsi="Segoe UI" w:cs="Segoe UI"/>
                <w:sz w:val="24"/>
                <w:szCs w:val="18"/>
                <w:lang w:val="en-CA" w:eastAsia="en-CA"/>
              </w:rPr>
            </w:pPr>
            <w:r w:rsidRPr="005D005F">
              <w:rPr>
                <w:rFonts w:ascii="Palatino Linotype" w:eastAsia="Times New Roman" w:hAnsi="Palatino Linotype" w:cs="Segoe UI"/>
                <w:sz w:val="24"/>
                <w:lang w:val="en-CA" w:eastAsia="en-CA"/>
              </w:rPr>
              <w:t>D7 </w:t>
            </w:r>
          </w:p>
        </w:tc>
        <w:tc>
          <w:tcPr>
            <w:tcW w:w="82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3FEBFBF" w14:textId="15AB33F1" w:rsidR="00A17F61" w:rsidRPr="005D005F" w:rsidRDefault="00A17F61" w:rsidP="005D005F">
            <w:pPr>
              <w:spacing w:before="0" w:after="0"/>
              <w:ind w:left="0"/>
              <w:textAlignment w:val="baseline"/>
              <w:rPr>
                <w:rFonts w:ascii="Segoe UI" w:eastAsia="Times New Roman" w:hAnsi="Segoe UI" w:cs="Segoe UI"/>
                <w:sz w:val="24"/>
                <w:szCs w:val="18"/>
                <w:lang w:val="en-CA" w:eastAsia="en-CA"/>
              </w:rPr>
            </w:pPr>
            <w:r w:rsidRPr="00A17F61">
              <w:rPr>
                <w:rFonts w:ascii="Times New Roman" w:eastAsia="Times New Roman" w:hAnsi="Times New Roman" w:cs="Times New Roman"/>
                <w:color w:val="000000"/>
                <w:sz w:val="24"/>
                <w:lang w:val="en-CA" w:eastAsia="en-CA"/>
              </w:rPr>
              <w:t xml:space="preserve">Ensure Scrums take place at the </w:t>
            </w:r>
            <w:proofErr w:type="spellStart"/>
            <w:r w:rsidRPr="00A17F61">
              <w:rPr>
                <w:rFonts w:ascii="Times New Roman" w:eastAsia="Times New Roman" w:hAnsi="Times New Roman" w:cs="Times New Roman"/>
                <w:color w:val="000000"/>
                <w:sz w:val="24"/>
                <w:lang w:val="en-CA" w:eastAsia="en-CA"/>
              </w:rPr>
              <w:t>begining</w:t>
            </w:r>
            <w:proofErr w:type="spellEnd"/>
            <w:r w:rsidRPr="00A17F61">
              <w:rPr>
                <w:rFonts w:ascii="Times New Roman" w:eastAsia="Times New Roman" w:hAnsi="Times New Roman" w:cs="Times New Roman"/>
                <w:color w:val="000000"/>
                <w:sz w:val="24"/>
                <w:lang w:val="en-CA" w:eastAsia="en-CA"/>
              </w:rPr>
              <w:t xml:space="preserve"> and end of each class, make sure to ask questions during the scrum, especially about the workflow.</w:t>
            </w:r>
          </w:p>
        </w:tc>
      </w:tr>
    </w:tbl>
    <w:p w14:paraId="0BFDBC5F" w14:textId="57019079" w:rsidR="009919ED" w:rsidRPr="009919ED" w:rsidRDefault="009919ED" w:rsidP="00A17F61">
      <w:pPr>
        <w:ind w:left="0"/>
      </w:pPr>
    </w:p>
    <w:p w14:paraId="04B23BB7" w14:textId="4EF99012" w:rsidR="00170F6A" w:rsidRDefault="00170F6A" w:rsidP="00170F6A">
      <w:pPr>
        <w:pStyle w:val="Heading1"/>
      </w:pPr>
      <w:r>
        <w:t>Actions</w:t>
      </w:r>
    </w:p>
    <w:tbl>
      <w:tblPr>
        <w:tblStyle w:val="TableGrid"/>
        <w:tblW w:w="0" w:type="auto"/>
        <w:tblInd w:w="72" w:type="dxa"/>
        <w:tblLook w:val="04A0" w:firstRow="1" w:lastRow="0" w:firstColumn="1" w:lastColumn="0" w:noHBand="0" w:noVBand="1"/>
      </w:tblPr>
      <w:tblGrid>
        <w:gridCol w:w="542"/>
        <w:gridCol w:w="2358"/>
        <w:gridCol w:w="2037"/>
        <w:gridCol w:w="2732"/>
        <w:gridCol w:w="2601"/>
      </w:tblGrid>
      <w:tr w:rsidR="00EC5652" w14:paraId="79A47119" w14:textId="77777777" w:rsidTr="00267D71">
        <w:trPr>
          <w:trHeight w:val="572"/>
        </w:trPr>
        <w:tc>
          <w:tcPr>
            <w:tcW w:w="542" w:type="dxa"/>
          </w:tcPr>
          <w:p w14:paraId="44A98EBB" w14:textId="77777777" w:rsidR="00EC5652" w:rsidRDefault="00EC5652" w:rsidP="00712D0A">
            <w:pPr>
              <w:ind w:left="0"/>
            </w:pPr>
            <w:r>
              <w:t>A1</w:t>
            </w:r>
          </w:p>
        </w:tc>
        <w:tc>
          <w:tcPr>
            <w:tcW w:w="2358" w:type="dxa"/>
          </w:tcPr>
          <w:p w14:paraId="37D57F11" w14:textId="1D1D2932" w:rsidR="00EC5652" w:rsidRPr="001B0676" w:rsidRDefault="0087000C" w:rsidP="00712D0A">
            <w:pPr>
              <w:ind w:left="0"/>
              <w:rPr>
                <w:sz w:val="24"/>
                <w:szCs w:val="24"/>
              </w:rPr>
            </w:pPr>
            <w:r w:rsidRPr="001B0676">
              <w:rPr>
                <w:sz w:val="24"/>
                <w:szCs w:val="24"/>
              </w:rPr>
              <w:t>Kyle Radmore</w:t>
            </w:r>
          </w:p>
        </w:tc>
        <w:tc>
          <w:tcPr>
            <w:tcW w:w="2037" w:type="dxa"/>
          </w:tcPr>
          <w:p w14:paraId="14786E91" w14:textId="4047A4BE" w:rsidR="00EC5652" w:rsidRPr="001B0676" w:rsidRDefault="00A17F61" w:rsidP="00712D0A">
            <w:pPr>
              <w:ind w:left="0"/>
              <w:rPr>
                <w:sz w:val="24"/>
                <w:szCs w:val="24"/>
              </w:rPr>
            </w:pPr>
            <w:r w:rsidRPr="00A17F61">
              <w:rPr>
                <w:sz w:val="24"/>
                <w:szCs w:val="24"/>
              </w:rPr>
              <w:t>Email Allan about Clara Courses Winter 2022</w:t>
            </w:r>
          </w:p>
        </w:tc>
        <w:tc>
          <w:tcPr>
            <w:tcW w:w="2732" w:type="dxa"/>
          </w:tcPr>
          <w:p w14:paraId="6B367DC6" w14:textId="69B752A8" w:rsidR="00EC5652" w:rsidRPr="001B0676" w:rsidRDefault="00A17F61" w:rsidP="00712D0A">
            <w:pPr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Open</w:t>
            </w:r>
          </w:p>
        </w:tc>
        <w:tc>
          <w:tcPr>
            <w:tcW w:w="2601" w:type="dxa"/>
          </w:tcPr>
          <w:p w14:paraId="2484119D" w14:textId="4953301F" w:rsidR="00EC5652" w:rsidRPr="001B0676" w:rsidRDefault="00A17F61" w:rsidP="00712D0A">
            <w:pPr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January 26</w:t>
            </w:r>
            <w:r w:rsidR="00267D71" w:rsidRPr="001B0676">
              <w:rPr>
                <w:sz w:val="24"/>
                <w:szCs w:val="24"/>
              </w:rPr>
              <w:t>, 202</w:t>
            </w:r>
            <w:r>
              <w:rPr>
                <w:sz w:val="24"/>
                <w:szCs w:val="24"/>
              </w:rPr>
              <w:t>2</w:t>
            </w:r>
          </w:p>
        </w:tc>
      </w:tr>
      <w:tr w:rsidR="00267D71" w14:paraId="63AC568C" w14:textId="77777777" w:rsidTr="00267D71">
        <w:trPr>
          <w:trHeight w:val="572"/>
        </w:trPr>
        <w:tc>
          <w:tcPr>
            <w:tcW w:w="542" w:type="dxa"/>
          </w:tcPr>
          <w:p w14:paraId="3493CDB6" w14:textId="77777777" w:rsidR="00267D71" w:rsidRDefault="00267D71" w:rsidP="00712D0A">
            <w:pPr>
              <w:ind w:left="0"/>
            </w:pPr>
            <w:r>
              <w:t>A2</w:t>
            </w:r>
          </w:p>
        </w:tc>
        <w:tc>
          <w:tcPr>
            <w:tcW w:w="2358" w:type="dxa"/>
          </w:tcPr>
          <w:p w14:paraId="25477BE3" w14:textId="33F913F5" w:rsidR="00267D71" w:rsidRPr="001B0676" w:rsidRDefault="00A17F61" w:rsidP="00712D0A">
            <w:pPr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Serge Arseneault</w:t>
            </w:r>
          </w:p>
        </w:tc>
        <w:tc>
          <w:tcPr>
            <w:tcW w:w="2037" w:type="dxa"/>
          </w:tcPr>
          <w:p w14:paraId="426872DB" w14:textId="74E1C888" w:rsidR="00267D71" w:rsidRPr="001B0676" w:rsidRDefault="00A17F61" w:rsidP="00712D0A">
            <w:pPr>
              <w:ind w:left="0"/>
              <w:rPr>
                <w:sz w:val="24"/>
                <w:szCs w:val="24"/>
              </w:rPr>
            </w:pPr>
            <w:r w:rsidRPr="00A17F61">
              <w:rPr>
                <w:sz w:val="24"/>
                <w:szCs w:val="24"/>
              </w:rPr>
              <w:t>Update Action Item Register</w:t>
            </w:r>
          </w:p>
        </w:tc>
        <w:tc>
          <w:tcPr>
            <w:tcW w:w="2732" w:type="dxa"/>
          </w:tcPr>
          <w:p w14:paraId="3C0B08A9" w14:textId="69FCA7B4" w:rsidR="00267D71" w:rsidRPr="001B0676" w:rsidRDefault="00A17F61" w:rsidP="00712D0A">
            <w:pPr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Open</w:t>
            </w:r>
          </w:p>
        </w:tc>
        <w:tc>
          <w:tcPr>
            <w:tcW w:w="2601" w:type="dxa"/>
          </w:tcPr>
          <w:p w14:paraId="0E5811B7" w14:textId="386E5039" w:rsidR="00267D71" w:rsidRPr="001B0676" w:rsidRDefault="00A17F61" w:rsidP="00712D0A">
            <w:pPr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January</w:t>
            </w:r>
            <w:r w:rsidR="00267D71" w:rsidRPr="001B0676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26</w:t>
            </w:r>
            <w:r w:rsidR="00267D71" w:rsidRPr="001B0676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>2022</w:t>
            </w:r>
          </w:p>
        </w:tc>
      </w:tr>
      <w:tr w:rsidR="00A17F61" w14:paraId="25DC42D8" w14:textId="77777777" w:rsidTr="00267D71">
        <w:trPr>
          <w:trHeight w:val="572"/>
        </w:trPr>
        <w:tc>
          <w:tcPr>
            <w:tcW w:w="542" w:type="dxa"/>
          </w:tcPr>
          <w:p w14:paraId="14F730AA" w14:textId="4582B23E" w:rsidR="00A17F61" w:rsidRDefault="00A17F61" w:rsidP="00A17F61">
            <w:pPr>
              <w:ind w:left="0"/>
            </w:pPr>
            <w:r>
              <w:t>A3</w:t>
            </w:r>
          </w:p>
        </w:tc>
        <w:tc>
          <w:tcPr>
            <w:tcW w:w="2358" w:type="dxa"/>
          </w:tcPr>
          <w:p w14:paraId="6A12A493" w14:textId="6577C950" w:rsidR="00A17F61" w:rsidRPr="001B0676" w:rsidRDefault="00A17F61" w:rsidP="00A17F61">
            <w:pPr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David House</w:t>
            </w:r>
          </w:p>
        </w:tc>
        <w:tc>
          <w:tcPr>
            <w:tcW w:w="2037" w:type="dxa"/>
          </w:tcPr>
          <w:p w14:paraId="68408BCB" w14:textId="414B6BC2" w:rsidR="00A17F61" w:rsidRPr="001B0676" w:rsidRDefault="00A17F61" w:rsidP="00A17F61">
            <w:pPr>
              <w:ind w:left="0"/>
              <w:rPr>
                <w:sz w:val="24"/>
                <w:szCs w:val="24"/>
              </w:rPr>
            </w:pPr>
            <w:r w:rsidRPr="00A17F61">
              <w:rPr>
                <w:sz w:val="24"/>
                <w:szCs w:val="24"/>
              </w:rPr>
              <w:t>Update Lessons Learnt tab</w:t>
            </w:r>
          </w:p>
        </w:tc>
        <w:tc>
          <w:tcPr>
            <w:tcW w:w="2732" w:type="dxa"/>
          </w:tcPr>
          <w:p w14:paraId="0F3FD646" w14:textId="7CEB791B" w:rsidR="00A17F61" w:rsidRPr="001B0676" w:rsidRDefault="00A17F61" w:rsidP="00A17F61">
            <w:pPr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Closed</w:t>
            </w:r>
          </w:p>
        </w:tc>
        <w:tc>
          <w:tcPr>
            <w:tcW w:w="2601" w:type="dxa"/>
          </w:tcPr>
          <w:p w14:paraId="1F0BE1A5" w14:textId="618556B8" w:rsidR="00A17F61" w:rsidRPr="001B0676" w:rsidRDefault="00A17F61" w:rsidP="00A17F61">
            <w:pPr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January</w:t>
            </w:r>
            <w:r w:rsidRPr="001B0676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26</w:t>
            </w:r>
            <w:r w:rsidRPr="001B0676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>2022</w:t>
            </w:r>
          </w:p>
        </w:tc>
      </w:tr>
      <w:tr w:rsidR="00A17F61" w14:paraId="759541D7" w14:textId="77777777" w:rsidTr="00267D71">
        <w:trPr>
          <w:trHeight w:val="572"/>
        </w:trPr>
        <w:tc>
          <w:tcPr>
            <w:tcW w:w="542" w:type="dxa"/>
          </w:tcPr>
          <w:p w14:paraId="08407A2C" w14:textId="2FDB64CA" w:rsidR="00A17F61" w:rsidRDefault="00A17F61" w:rsidP="00A17F61">
            <w:pPr>
              <w:ind w:left="0"/>
            </w:pPr>
            <w:r>
              <w:t>A4</w:t>
            </w:r>
          </w:p>
        </w:tc>
        <w:tc>
          <w:tcPr>
            <w:tcW w:w="2358" w:type="dxa"/>
          </w:tcPr>
          <w:p w14:paraId="2C9B9FDC" w14:textId="5C0A750E" w:rsidR="00A17F61" w:rsidRDefault="00A17F61" w:rsidP="00A17F61">
            <w:pPr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Cameron Radmore</w:t>
            </w:r>
          </w:p>
        </w:tc>
        <w:tc>
          <w:tcPr>
            <w:tcW w:w="2037" w:type="dxa"/>
          </w:tcPr>
          <w:p w14:paraId="69508566" w14:textId="143545DF" w:rsidR="00A17F61" w:rsidRPr="00A17F61" w:rsidRDefault="00A17F61" w:rsidP="00A17F61">
            <w:pPr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Complete Meeting Minutes</w:t>
            </w:r>
          </w:p>
        </w:tc>
        <w:tc>
          <w:tcPr>
            <w:tcW w:w="2732" w:type="dxa"/>
          </w:tcPr>
          <w:p w14:paraId="511A8906" w14:textId="1D7A555E" w:rsidR="00A17F61" w:rsidRDefault="00A17F61" w:rsidP="00A17F61">
            <w:pPr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Closed</w:t>
            </w:r>
          </w:p>
        </w:tc>
        <w:tc>
          <w:tcPr>
            <w:tcW w:w="2601" w:type="dxa"/>
          </w:tcPr>
          <w:p w14:paraId="02078566" w14:textId="158E7CDC" w:rsidR="00A17F61" w:rsidRDefault="00A17F61" w:rsidP="00A17F61">
            <w:pPr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January</w:t>
            </w:r>
            <w:r w:rsidRPr="001B0676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26</w:t>
            </w:r>
            <w:r w:rsidRPr="001B0676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>2022</w:t>
            </w:r>
          </w:p>
        </w:tc>
      </w:tr>
    </w:tbl>
    <w:p w14:paraId="6581141F" w14:textId="77777777" w:rsidR="00170F6A" w:rsidRDefault="00170F6A" w:rsidP="00170F6A"/>
    <w:p w14:paraId="23EDCC3E" w14:textId="77777777" w:rsidR="008B260C" w:rsidRDefault="008B260C" w:rsidP="008B260C">
      <w:pPr>
        <w:pStyle w:val="Heading1"/>
      </w:pPr>
      <w:r>
        <w:t>Follow up and next steps</w:t>
      </w:r>
    </w:p>
    <w:p w14:paraId="74C13E56" w14:textId="126851C7" w:rsidR="00267D71" w:rsidRDefault="00A17F61" w:rsidP="00B734F6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Finish prioritizing backlog</w:t>
      </w:r>
    </w:p>
    <w:p w14:paraId="39AA8248" w14:textId="41643A5C" w:rsidR="00DF44DD" w:rsidRDefault="0044719F" w:rsidP="00B734F6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Review other people’s presentation slides</w:t>
      </w:r>
    </w:p>
    <w:p w14:paraId="164D1E9D" w14:textId="618D8865" w:rsidR="0044719F" w:rsidRPr="001B0676" w:rsidRDefault="0044719F" w:rsidP="00B734F6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Update team upon action completion</w:t>
      </w:r>
    </w:p>
    <w:sectPr w:rsidR="0044719F" w:rsidRPr="001B0676">
      <w:footerReference w:type="default" r:id="rId8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C866D5" w14:textId="77777777" w:rsidR="00E36D0E" w:rsidRDefault="00E36D0E">
      <w:r>
        <w:separator/>
      </w:r>
    </w:p>
    <w:p w14:paraId="6B1DE0B4" w14:textId="77777777" w:rsidR="00E36D0E" w:rsidRDefault="00E36D0E"/>
    <w:p w14:paraId="744245BC" w14:textId="77777777" w:rsidR="00E36D0E" w:rsidRDefault="00E36D0E"/>
  </w:endnote>
  <w:endnote w:type="continuationSeparator" w:id="0">
    <w:p w14:paraId="439C4002" w14:textId="77777777" w:rsidR="00E36D0E" w:rsidRDefault="00E36D0E">
      <w:r>
        <w:continuationSeparator/>
      </w:r>
    </w:p>
    <w:p w14:paraId="5C50697D" w14:textId="77777777" w:rsidR="00E36D0E" w:rsidRDefault="00E36D0E"/>
    <w:p w14:paraId="13EBB54F" w14:textId="77777777" w:rsidR="00E36D0E" w:rsidRDefault="00E36D0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05C7F6" w14:textId="77777777" w:rsidR="00907FCF" w:rsidRDefault="008B14EC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1B1500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8A0C25" w14:textId="77777777" w:rsidR="00E36D0E" w:rsidRDefault="00E36D0E">
      <w:r>
        <w:separator/>
      </w:r>
    </w:p>
    <w:p w14:paraId="1100DE5B" w14:textId="77777777" w:rsidR="00E36D0E" w:rsidRDefault="00E36D0E"/>
    <w:p w14:paraId="695F06B9" w14:textId="77777777" w:rsidR="00E36D0E" w:rsidRDefault="00E36D0E"/>
  </w:footnote>
  <w:footnote w:type="continuationSeparator" w:id="0">
    <w:p w14:paraId="5E793A92" w14:textId="77777777" w:rsidR="00E36D0E" w:rsidRDefault="00E36D0E">
      <w:r>
        <w:continuationSeparator/>
      </w:r>
    </w:p>
    <w:p w14:paraId="6BC8CDED" w14:textId="77777777" w:rsidR="00E36D0E" w:rsidRDefault="00E36D0E"/>
    <w:p w14:paraId="1190E39A" w14:textId="77777777" w:rsidR="00E36D0E" w:rsidRDefault="00E36D0E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14625F9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E8CC19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E2A030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A3288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65A0CC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034C0F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F9E597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C921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96CC36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08E3D4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E754707"/>
    <w:multiLevelType w:val="hybridMultilevel"/>
    <w:tmpl w:val="23D64B3A"/>
    <w:lvl w:ilvl="0" w:tplc="10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1" w15:restartNumberingAfterBreak="0">
    <w:nsid w:val="4C3C4E87"/>
    <w:multiLevelType w:val="hybridMultilevel"/>
    <w:tmpl w:val="8D9AEA1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97D0ED5"/>
    <w:multiLevelType w:val="hybridMultilevel"/>
    <w:tmpl w:val="7912080C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1"/>
  </w:num>
  <w:num w:numId="12">
    <w:abstractNumId w:val="12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0E4C"/>
    <w:rsid w:val="000076D5"/>
    <w:rsid w:val="00042637"/>
    <w:rsid w:val="000617A3"/>
    <w:rsid w:val="00077A6B"/>
    <w:rsid w:val="00084B51"/>
    <w:rsid w:val="000908F4"/>
    <w:rsid w:val="000949BC"/>
    <w:rsid w:val="000A63F7"/>
    <w:rsid w:val="000E474F"/>
    <w:rsid w:val="00111F6A"/>
    <w:rsid w:val="00170F6A"/>
    <w:rsid w:val="00173C73"/>
    <w:rsid w:val="001B0676"/>
    <w:rsid w:val="001B1500"/>
    <w:rsid w:val="001B3494"/>
    <w:rsid w:val="001B3980"/>
    <w:rsid w:val="00216F91"/>
    <w:rsid w:val="0026071C"/>
    <w:rsid w:val="00267D71"/>
    <w:rsid w:val="002B32A0"/>
    <w:rsid w:val="002B3D6A"/>
    <w:rsid w:val="002C0092"/>
    <w:rsid w:val="002C04AE"/>
    <w:rsid w:val="002D6CD2"/>
    <w:rsid w:val="0030453A"/>
    <w:rsid w:val="00320E47"/>
    <w:rsid w:val="003363B1"/>
    <w:rsid w:val="003861D4"/>
    <w:rsid w:val="003B53E1"/>
    <w:rsid w:val="004118A3"/>
    <w:rsid w:val="00420E4C"/>
    <w:rsid w:val="00440134"/>
    <w:rsid w:val="0044719F"/>
    <w:rsid w:val="00472B76"/>
    <w:rsid w:val="004F0974"/>
    <w:rsid w:val="00503A8B"/>
    <w:rsid w:val="005454FF"/>
    <w:rsid w:val="005D005F"/>
    <w:rsid w:val="005D189B"/>
    <w:rsid w:val="005F240F"/>
    <w:rsid w:val="006369B5"/>
    <w:rsid w:val="00640A2B"/>
    <w:rsid w:val="00644B4B"/>
    <w:rsid w:val="00650811"/>
    <w:rsid w:val="006515F3"/>
    <w:rsid w:val="00652AA2"/>
    <w:rsid w:val="0069252B"/>
    <w:rsid w:val="006B14AF"/>
    <w:rsid w:val="006C555A"/>
    <w:rsid w:val="006C56E1"/>
    <w:rsid w:val="006D6490"/>
    <w:rsid w:val="006E467F"/>
    <w:rsid w:val="006E68E6"/>
    <w:rsid w:val="00716CC6"/>
    <w:rsid w:val="00727C38"/>
    <w:rsid w:val="00785FF1"/>
    <w:rsid w:val="007C100E"/>
    <w:rsid w:val="007C1543"/>
    <w:rsid w:val="007F2AF2"/>
    <w:rsid w:val="0080482C"/>
    <w:rsid w:val="00823119"/>
    <w:rsid w:val="00846660"/>
    <w:rsid w:val="00851959"/>
    <w:rsid w:val="00866A65"/>
    <w:rsid w:val="0087000C"/>
    <w:rsid w:val="008A39C5"/>
    <w:rsid w:val="008B14EC"/>
    <w:rsid w:val="008B260C"/>
    <w:rsid w:val="008D4972"/>
    <w:rsid w:val="008D64FC"/>
    <w:rsid w:val="008F78B0"/>
    <w:rsid w:val="00907FCF"/>
    <w:rsid w:val="0092007C"/>
    <w:rsid w:val="00933AB1"/>
    <w:rsid w:val="0095357B"/>
    <w:rsid w:val="00960251"/>
    <w:rsid w:val="009919ED"/>
    <w:rsid w:val="009C6DDD"/>
    <w:rsid w:val="009C77BD"/>
    <w:rsid w:val="00A11A03"/>
    <w:rsid w:val="00A11A39"/>
    <w:rsid w:val="00A17F61"/>
    <w:rsid w:val="00A34FF3"/>
    <w:rsid w:val="00A42BDF"/>
    <w:rsid w:val="00A52526"/>
    <w:rsid w:val="00A5439A"/>
    <w:rsid w:val="00A7386C"/>
    <w:rsid w:val="00AA647E"/>
    <w:rsid w:val="00AA6F28"/>
    <w:rsid w:val="00AC2E7F"/>
    <w:rsid w:val="00AC7CB0"/>
    <w:rsid w:val="00AF51DC"/>
    <w:rsid w:val="00B039E3"/>
    <w:rsid w:val="00B42A48"/>
    <w:rsid w:val="00B57879"/>
    <w:rsid w:val="00B734F6"/>
    <w:rsid w:val="00B86964"/>
    <w:rsid w:val="00B91059"/>
    <w:rsid w:val="00BC0F13"/>
    <w:rsid w:val="00BD058A"/>
    <w:rsid w:val="00C02E28"/>
    <w:rsid w:val="00CE4494"/>
    <w:rsid w:val="00D3020B"/>
    <w:rsid w:val="00D851F4"/>
    <w:rsid w:val="00DA2F10"/>
    <w:rsid w:val="00DC6C58"/>
    <w:rsid w:val="00DE215D"/>
    <w:rsid w:val="00DF44DD"/>
    <w:rsid w:val="00E0351E"/>
    <w:rsid w:val="00E1730D"/>
    <w:rsid w:val="00E23379"/>
    <w:rsid w:val="00E32A0C"/>
    <w:rsid w:val="00E367E1"/>
    <w:rsid w:val="00E36D0E"/>
    <w:rsid w:val="00E440CE"/>
    <w:rsid w:val="00EB4225"/>
    <w:rsid w:val="00EC5652"/>
    <w:rsid w:val="00ED3E2A"/>
    <w:rsid w:val="00EE0352"/>
    <w:rsid w:val="00EF6D35"/>
    <w:rsid w:val="00F03099"/>
    <w:rsid w:val="00F625D0"/>
    <w:rsid w:val="00F94642"/>
    <w:rsid w:val="00FD4A6D"/>
    <w:rsid w:val="00FE6C68"/>
    <w:rsid w:val="00FF7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3B20942"/>
  <w15:chartTrackingRefBased/>
  <w15:docId w15:val="{4E82186C-14C3-4A0F-9F57-5CF68CD0C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0" w:unhideWhenUsed="1" w:qFormat="1"/>
    <w:lsdException w:name="Intense Emphasis" w:semiHidden="1" w:uiPriority="0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before="120" w:after="40" w:line="240" w:lineRule="auto"/>
      <w:ind w:left="72"/>
    </w:pPr>
    <w:rPr>
      <w:sz w:val="21"/>
      <w:szCs w:val="21"/>
    </w:rPr>
  </w:style>
  <w:style w:type="paragraph" w:styleId="Heading1">
    <w:name w:val="heading 1"/>
    <w:basedOn w:val="Normal"/>
    <w:next w:val="Normal"/>
    <w:unhideWhenUsed/>
    <w:qFormat/>
    <w:pPr>
      <w:spacing w:before="240" w:after="0"/>
      <w:ind w:left="0"/>
      <w:outlineLvl w:val="0"/>
    </w:pPr>
    <w:rPr>
      <w:rFonts w:asciiTheme="majorHAnsi" w:eastAsiaTheme="majorEastAsia" w:hAnsiTheme="majorHAnsi" w:cstheme="majorBidi"/>
      <w:b/>
      <w:bCs/>
      <w:caps/>
      <w:color w:val="1B587C" w:themeColor="accent3"/>
      <w:sz w:val="26"/>
      <w:szCs w:val="26"/>
    </w:rPr>
  </w:style>
  <w:style w:type="paragraph" w:styleId="Heading2">
    <w:name w:val="heading 2"/>
    <w:basedOn w:val="Normal"/>
    <w:next w:val="Normal"/>
    <w:unhideWhenUsed/>
    <w:qFormat/>
    <w:pPr>
      <w:pBdr>
        <w:bottom w:val="single" w:sz="12" w:space="1" w:color="1B587C" w:themeColor="accent3"/>
      </w:pBdr>
      <w:spacing w:before="240"/>
      <w:ind w:left="0"/>
      <w:outlineLvl w:val="1"/>
    </w:pPr>
    <w:rPr>
      <w:rFonts w:asciiTheme="majorHAnsi" w:eastAsiaTheme="majorEastAsia" w:hAnsiTheme="majorHAnsi" w:cstheme="majorBidi"/>
      <w:b/>
      <w:bCs/>
      <w:color w:val="F07F09" w:themeColor="accent1"/>
    </w:rPr>
  </w:style>
  <w:style w:type="paragraph" w:styleId="Heading3">
    <w:name w:val="heading 3"/>
    <w:basedOn w:val="Normal"/>
    <w:next w:val="Normal"/>
    <w:unhideWhenUsed/>
    <w:qFormat/>
    <w:pPr>
      <w:outlineLvl w:val="2"/>
    </w:pPr>
    <w:rPr>
      <w:rFonts w:asciiTheme="majorHAnsi" w:eastAsiaTheme="majorEastAsia" w:hAnsiTheme="majorHAnsi" w:cstheme="majorBidi"/>
      <w:color w:val="F07F09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pPr>
      <w:keepNext/>
      <w:keepLines/>
      <w:spacing w:before="160" w:after="0"/>
      <w:outlineLvl w:val="3"/>
    </w:pPr>
    <w:rPr>
      <w:rFonts w:asciiTheme="majorHAnsi" w:eastAsiaTheme="majorEastAsia" w:hAnsiTheme="majorHAnsi" w:cstheme="majorBidi"/>
      <w:color w:val="B35E0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unhideWhenUsed/>
    <w:qFormat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Footer">
    <w:name w:val="footer"/>
    <w:basedOn w:val="Normal"/>
    <w:link w:val="FooterChar"/>
    <w:uiPriority w:val="1"/>
    <w:unhideWhenUsed/>
    <w:pPr>
      <w:tabs>
        <w:tab w:val="center" w:pos="4680"/>
        <w:tab w:val="right" w:pos="9360"/>
      </w:tabs>
      <w:spacing w:before="0" w:after="0"/>
      <w:jc w:val="right"/>
    </w:pPr>
  </w:style>
  <w:style w:type="character" w:customStyle="1" w:styleId="FooterChar">
    <w:name w:val="Footer Char"/>
    <w:basedOn w:val="DefaultParagraphFont"/>
    <w:link w:val="Footer"/>
    <w:uiPriority w:val="1"/>
    <w:rPr>
      <w:sz w:val="21"/>
      <w:szCs w:val="21"/>
    </w:rPr>
  </w:style>
  <w:style w:type="paragraph" w:styleId="Title">
    <w:name w:val="Title"/>
    <w:basedOn w:val="Normal"/>
    <w:next w:val="Normal"/>
    <w:qFormat/>
    <w:pPr>
      <w:ind w:left="0"/>
    </w:pPr>
    <w:rPr>
      <w:rFonts w:asciiTheme="majorHAnsi" w:eastAsiaTheme="majorEastAsia" w:hAnsiTheme="majorHAnsi" w:cstheme="majorBidi"/>
      <w:color w:val="9F2936" w:themeColor="accent2"/>
      <w:sz w:val="50"/>
      <w:szCs w:val="50"/>
    </w:rPr>
  </w:style>
  <w:style w:type="paragraph" w:styleId="Subtitle">
    <w:name w:val="Subtitle"/>
    <w:basedOn w:val="Normal"/>
    <w:next w:val="Normal"/>
    <w:unhideWhenUsed/>
    <w:qFormat/>
    <w:pPr>
      <w:keepNext/>
      <w:keepLines/>
      <w:numPr>
        <w:ilvl w:val="1"/>
      </w:numPr>
      <w:pBdr>
        <w:top w:val="single" w:sz="4" w:space="1" w:color="1B587C" w:themeColor="accent3"/>
      </w:pBdr>
      <w:spacing w:before="360" w:after="160"/>
      <w:ind w:left="72"/>
    </w:pPr>
    <w:rPr>
      <w:rFonts w:asciiTheme="majorHAnsi" w:eastAsiaTheme="majorEastAsia" w:hAnsiTheme="majorHAnsi" w:cstheme="majorBidi"/>
      <w:color w:val="9F2936" w:themeColor="accent2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color w:val="B35E06" w:themeColor="accent1" w:themeShade="BF"/>
      <w:sz w:val="21"/>
      <w:szCs w:val="21"/>
    </w:rPr>
  </w:style>
  <w:style w:type="character" w:styleId="SubtleEmphasis">
    <w:name w:val="Subtle Emphasis"/>
    <w:basedOn w:val="DefaultParagraphFont"/>
    <w:unhideWhenUsed/>
    <w:qFormat/>
    <w:rPr>
      <w:i/>
      <w:iCs/>
      <w:color w:val="auto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Pr>
      <w:sz w:val="21"/>
      <w:szCs w:val="21"/>
    </w:rPr>
  </w:style>
  <w:style w:type="paragraph" w:styleId="ListParagraph">
    <w:name w:val="List Paragraph"/>
    <w:basedOn w:val="Normal"/>
    <w:uiPriority w:val="34"/>
    <w:unhideWhenUsed/>
    <w:qFormat/>
    <w:rsid w:val="004F0974"/>
    <w:pPr>
      <w:ind w:left="720"/>
      <w:contextualSpacing/>
    </w:pPr>
  </w:style>
  <w:style w:type="paragraph" w:customStyle="1" w:styleId="paragraph">
    <w:name w:val="paragraph"/>
    <w:basedOn w:val="Normal"/>
    <w:rsid w:val="005D005F"/>
    <w:pPr>
      <w:spacing w:before="100" w:beforeAutospacing="1" w:after="100" w:afterAutospacing="1"/>
      <w:ind w:left="0"/>
    </w:pPr>
    <w:rPr>
      <w:rFonts w:ascii="Times New Roman" w:eastAsia="Times New Roman" w:hAnsi="Times New Roman" w:cs="Times New Roman"/>
      <w:sz w:val="24"/>
      <w:szCs w:val="24"/>
      <w:lang w:val="en-CA" w:eastAsia="en-CA"/>
    </w:rPr>
  </w:style>
  <w:style w:type="character" w:customStyle="1" w:styleId="normaltextrun">
    <w:name w:val="normaltextrun"/>
    <w:basedOn w:val="DefaultParagraphFont"/>
    <w:rsid w:val="005D005F"/>
  </w:style>
  <w:style w:type="character" w:customStyle="1" w:styleId="eop">
    <w:name w:val="eop"/>
    <w:basedOn w:val="DefaultParagraphFont"/>
    <w:rsid w:val="005D00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649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44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94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576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51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743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99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423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84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851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11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239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79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410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76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718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35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760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50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896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52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05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96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412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32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370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40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233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64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95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91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3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525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70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177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7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318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24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612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5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13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81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127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58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378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57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291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73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34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55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482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56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769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04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04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7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575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20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856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64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155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89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9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6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916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97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665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00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004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90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8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1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450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56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862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74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448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21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5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3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605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51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907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56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67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65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436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83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439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16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215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20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5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843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05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277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6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783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08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560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03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617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64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475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42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1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086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54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605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01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20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0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772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90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32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54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709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7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2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602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6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500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88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268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99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989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45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115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99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158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78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0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024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01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560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5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647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4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287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34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40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17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869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20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6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3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15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61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071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22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593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88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378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6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259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6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652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69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8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431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1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664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07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146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65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112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5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316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75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564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33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273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54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422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28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801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6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981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49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769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36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28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30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9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353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00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069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39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99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91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4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9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8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835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04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837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24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276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84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15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50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474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59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912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57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394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33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70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36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1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5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17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538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97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254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78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887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6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42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96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285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26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358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43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042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3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292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29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869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69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289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47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328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18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224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03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20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45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41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89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446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29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395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61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13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51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8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8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92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46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397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39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785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25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6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9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70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38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757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54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019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65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809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56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830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25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32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28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492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43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141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26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225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00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43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40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84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60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689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29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76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9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086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44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2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20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chan\AppData\Roaming\Microsoft\Templates\Meeting%20minute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60E122DB16C437FB277537B2CC137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59DC0B-F4F1-4E92-8BE3-7AD31CDF17AF}"/>
      </w:docPartPr>
      <w:docPartBody>
        <w:p w:rsidR="00D603C0" w:rsidRDefault="004108F0">
          <w:pPr>
            <w:pStyle w:val="160E122DB16C437FB277537B2CC13771"/>
          </w:pPr>
          <w:r>
            <w:t>[Meeting Title]</w:t>
          </w:r>
        </w:p>
      </w:docPartBody>
    </w:docPart>
    <w:docPart>
      <w:docPartPr>
        <w:name w:val="5A0577C9FE9541988FA79E7D89655B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DD790D-DB06-4BC1-BAD6-F70A79B20816}"/>
      </w:docPartPr>
      <w:docPartBody>
        <w:p w:rsidR="00D603C0" w:rsidRDefault="004108F0">
          <w:pPr>
            <w:pStyle w:val="5A0577C9FE9541988FA79E7D89655B03"/>
          </w:pPr>
          <w:r>
            <w:rPr>
              <w:rStyle w:val="SubtleEmphasis"/>
            </w:rPr>
            <w:t>[Location]</w:t>
          </w:r>
        </w:p>
      </w:docPartBody>
    </w:docPart>
    <w:docPart>
      <w:docPartPr>
        <w:name w:val="53FCE1190DB9464DB0E282539022C3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BAF534-6366-42D6-9F1A-1506411F1232}"/>
      </w:docPartPr>
      <w:docPartBody>
        <w:p w:rsidR="00B91D51" w:rsidRDefault="00D7198C" w:rsidP="00D7198C">
          <w:pPr>
            <w:pStyle w:val="53FCE1190DB9464DB0E282539022C309"/>
          </w:pPr>
          <w:r>
            <w:rPr>
              <w:rStyle w:val="SubtleEmphasis"/>
            </w:rPr>
            <w:t>[Date | time]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14A1"/>
    <w:rsid w:val="004108F0"/>
    <w:rsid w:val="00673365"/>
    <w:rsid w:val="007A3103"/>
    <w:rsid w:val="00964A03"/>
    <w:rsid w:val="00A414A1"/>
    <w:rsid w:val="00B663FE"/>
    <w:rsid w:val="00B91D51"/>
    <w:rsid w:val="00BC6AC5"/>
    <w:rsid w:val="00D603C0"/>
    <w:rsid w:val="00D71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0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60E122DB16C437FB277537B2CC13771">
    <w:name w:val="160E122DB16C437FB277537B2CC13771"/>
  </w:style>
  <w:style w:type="character" w:styleId="SubtleEmphasis">
    <w:name w:val="Subtle Emphasis"/>
    <w:basedOn w:val="DefaultParagraphFont"/>
    <w:unhideWhenUsed/>
    <w:qFormat/>
    <w:rsid w:val="00D7198C"/>
    <w:rPr>
      <w:i/>
      <w:iCs/>
      <w:color w:val="auto"/>
    </w:rPr>
  </w:style>
  <w:style w:type="paragraph" w:customStyle="1" w:styleId="5A0577C9FE9541988FA79E7D89655B03">
    <w:name w:val="5A0577C9FE9541988FA79E7D89655B03"/>
  </w:style>
  <w:style w:type="paragraph" w:customStyle="1" w:styleId="53FCE1190DB9464DB0E282539022C309">
    <w:name w:val="53FCE1190DB9464DB0E282539022C309"/>
    <w:rsid w:val="00D7198C"/>
    <w:rPr>
      <w:lang w:val="en-CA" w:eastAsia="en-CA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Integral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Century Gothic-Palatino Linotype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 panose="0204050205050503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IntegralV7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42448713-48CF-40FF-A256-E269CDCF5842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8D487A86-92B5-4F24-9108-BC1A1998D61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Meeting minutes.dotx</Template>
  <TotalTime>1</TotalTime>
  <Pages>2</Pages>
  <Words>277</Words>
  <Characters>1583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 lab</dc:creator>
  <cp:keywords/>
  <cp:lastModifiedBy>Cam Rad</cp:lastModifiedBy>
  <cp:revision>2</cp:revision>
  <dcterms:created xsi:type="dcterms:W3CDTF">2022-01-26T22:24:00Z</dcterms:created>
  <dcterms:modified xsi:type="dcterms:W3CDTF">2022-01-26T22:24:00Z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TC034630809991</vt:lpwstr>
  </property>
</Properties>
</file>