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587E" w14:textId="7F602F84" w:rsidR="007535A5" w:rsidRDefault="007535A5" w:rsidP="007535A5">
      <w:pPr>
        <w:pStyle w:val="Title"/>
      </w:pPr>
      <w:r>
        <w:t xml:space="preserve">CTP </w:t>
      </w:r>
      <w:r w:rsidR="00C5339D">
        <w:t>Refactor</w:t>
      </w:r>
      <w:r>
        <w:t xml:space="preserve"> Presentation |MINUTES</w:t>
      </w:r>
    </w:p>
    <w:p w14:paraId="4573D19F" w14:textId="1A23E516" w:rsidR="007535A5" w:rsidRDefault="007535A5" w:rsidP="007535A5">
      <w:pPr>
        <w:pStyle w:val="Subtitle"/>
      </w:pPr>
      <w:r>
        <w:t>Meeting date | time</w:t>
      </w:r>
      <w:r>
        <w:rPr>
          <w:rStyle w:val="SubtleEmphasis"/>
        </w:rPr>
        <w:t xml:space="preserve">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FE85C2BFF8034FEC88FA321236F4EE69"/>
          </w:placeholder>
          <w:date w:fullDate="2022-02-09T09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9679B">
            <w:rPr>
              <w:rStyle w:val="SubtleEmphasis"/>
              <w:i w:val="0"/>
              <w:iCs w:val="0"/>
            </w:rPr>
            <w:t>2/9/2022 9:00 AM</w:t>
          </w:r>
        </w:sdtContent>
      </w:sdt>
      <w:r>
        <w:t xml:space="preserve">  to </w:t>
      </w:r>
      <w:r>
        <w:rPr>
          <w:rStyle w:val="SubtleEmphasis"/>
        </w:rPr>
        <w:t>9:</w:t>
      </w:r>
      <w:r w:rsidR="0059679B">
        <w:rPr>
          <w:rStyle w:val="SubtleEmphasis"/>
        </w:rPr>
        <w:t>4</w:t>
      </w:r>
      <w:r>
        <w:rPr>
          <w:rStyle w:val="SubtleEmphasis"/>
        </w:rPr>
        <w:t>5 AM</w:t>
      </w:r>
    </w:p>
    <w:p w14:paraId="073D9BF4" w14:textId="3E35C3DF" w:rsidR="007535A5" w:rsidRDefault="007535A5" w:rsidP="007535A5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53773B1BD9D74EDA914D3010CB89132C"/>
          </w:placeholder>
        </w:sdtPr>
        <w:sdtEndPr>
          <w:rPr>
            <w:rStyle w:val="SubtleEmphasis"/>
          </w:rPr>
        </w:sdtEndPr>
        <w:sdtContent>
          <w:r w:rsidR="00DE2362">
            <w:rPr>
              <w:rStyle w:val="SubtleEmphasis"/>
            </w:rPr>
            <w:t xml:space="preserve">B219 </w:t>
          </w:r>
          <w:proofErr w:type="spellStart"/>
          <w:r w:rsidR="00DE2362">
            <w:rPr>
              <w:rStyle w:val="SubtleEmphasis"/>
            </w:rPr>
            <w:t>C</w:t>
          </w:r>
          <w:r w:rsidR="00BE6627" w:rsidRPr="00BE6627">
            <w:rPr>
              <w:rStyle w:val="SubtleEmphasis"/>
            </w:rPr>
            <w:t>é</w:t>
          </w:r>
          <w:r w:rsidR="00DE2362">
            <w:rPr>
              <w:rStyle w:val="SubtleEmphasis"/>
            </w:rPr>
            <w:t>gep</w:t>
          </w:r>
          <w:proofErr w:type="spellEnd"/>
          <w:r w:rsidR="00DE2362">
            <w:rPr>
              <w:rStyle w:val="SubtleEmphasis"/>
            </w:rPr>
            <w:t xml:space="preserve"> Heritage College</w:t>
          </w:r>
        </w:sdtContent>
      </w:sdt>
    </w:p>
    <w:p w14:paraId="6194954A" w14:textId="77777777" w:rsidR="007535A5" w:rsidRDefault="007535A5" w:rsidP="007535A5">
      <w:pPr>
        <w:pStyle w:val="Heading1"/>
      </w:pPr>
      <w:r>
        <w:t>Attendees</w:t>
      </w:r>
    </w:p>
    <w:p w14:paraId="1C3013D3" w14:textId="77777777" w:rsidR="007535A5" w:rsidRDefault="007535A5" w:rsidP="007535A5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4201"/>
        <w:gridCol w:w="2993"/>
      </w:tblGrid>
      <w:tr w:rsidR="007535A5" w14:paraId="1FEEA3F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3E701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 Radmore</w:t>
            </w:r>
          </w:p>
          <w:p w14:paraId="7B753441" w14:textId="66049255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 Elliot</w:t>
            </w:r>
            <w:r w:rsidR="00A666FE">
              <w:rPr>
                <w:sz w:val="24"/>
                <w:szCs w:val="24"/>
              </w:rPr>
              <w:t>t</w:t>
            </w:r>
            <w:bookmarkStart w:id="0" w:name="_GoBack"/>
            <w:bookmarkEnd w:id="0"/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DDB2B1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  <w:p w14:paraId="5A62A111" w14:textId="751CF143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14C9E1F8" w14:textId="77777777" w:rsidR="007535A5" w:rsidRDefault="007535A5">
            <w:pPr>
              <w:ind w:left="0"/>
            </w:pPr>
          </w:p>
        </w:tc>
      </w:tr>
      <w:tr w:rsidR="007535A5" w14:paraId="3A1A6705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3F48C" w14:textId="06ABACD9" w:rsidR="00A569DC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67D8" w14:textId="57D36A3C" w:rsidR="00A569DC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93179CC" w14:textId="77777777" w:rsidR="007535A5" w:rsidRDefault="007535A5">
            <w:pPr>
              <w:ind w:left="0"/>
            </w:pPr>
          </w:p>
        </w:tc>
      </w:tr>
      <w:tr w:rsidR="007535A5" w14:paraId="25A35EF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EF1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Manning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93CF" w14:textId="30BE0A45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  <w:r w:rsidR="0059679B">
              <w:rPr>
                <w:sz w:val="24"/>
                <w:szCs w:val="24"/>
              </w:rPr>
              <w:t>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BDD58C5" w14:textId="77777777" w:rsidR="007535A5" w:rsidRDefault="007535A5">
            <w:pPr>
              <w:ind w:left="0"/>
            </w:pPr>
          </w:p>
        </w:tc>
      </w:tr>
      <w:tr w:rsidR="007535A5" w14:paraId="114E7AE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5565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Radmore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FBBC7D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67AD51C" w14:textId="77777777" w:rsidR="007535A5" w:rsidRDefault="007535A5">
            <w:pPr>
              <w:ind w:left="0"/>
            </w:pPr>
          </w:p>
        </w:tc>
      </w:tr>
      <w:tr w:rsidR="007535A5" w14:paraId="0353266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A5D7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2E100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17EAA2B" w14:textId="77777777" w:rsidR="007535A5" w:rsidRDefault="007535A5">
            <w:pPr>
              <w:ind w:left="0"/>
            </w:pPr>
          </w:p>
        </w:tc>
      </w:tr>
      <w:tr w:rsidR="007535A5" w14:paraId="5DF76434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56E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 Arseneault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FA1E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3D7196E" w14:textId="77777777" w:rsidR="007535A5" w:rsidRDefault="007535A5">
            <w:pPr>
              <w:ind w:left="0"/>
            </w:pPr>
          </w:p>
        </w:tc>
      </w:tr>
      <w:tr w:rsidR="007535A5" w14:paraId="1423D277" w14:textId="77777777" w:rsidTr="00A569DC">
        <w:trPr>
          <w:trHeight w:val="6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1786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Shuai Yan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F5A75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782DE7D5" w14:textId="77777777" w:rsidR="007535A5" w:rsidRDefault="007535A5">
            <w:pPr>
              <w:ind w:left="0"/>
            </w:pPr>
          </w:p>
        </w:tc>
      </w:tr>
      <w:tr w:rsidR="007535A5" w14:paraId="257E2C2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3D4DCAEA" w14:textId="77777777" w:rsidR="007535A5" w:rsidRDefault="007535A5">
            <w:pPr>
              <w:ind w:left="0"/>
            </w:pP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C6E48E0" w14:textId="77777777" w:rsidR="007535A5" w:rsidRDefault="007535A5">
            <w:pPr>
              <w:ind w:left="0"/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DEE995B" w14:textId="77777777" w:rsidR="007535A5" w:rsidRDefault="007535A5">
            <w:pPr>
              <w:ind w:left="0"/>
            </w:pPr>
          </w:p>
        </w:tc>
      </w:tr>
    </w:tbl>
    <w:p w14:paraId="746F88F6" w14:textId="5B213C16" w:rsidR="007535A5" w:rsidRDefault="007535A5" w:rsidP="007535A5">
      <w:pPr>
        <w:pStyle w:val="Heading1"/>
      </w:pPr>
      <w:r>
        <w:t>Invited but Did Not Attend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4201"/>
      </w:tblGrid>
      <w:tr w:rsidR="005A2089" w14:paraId="41711F53" w14:textId="77777777" w:rsidTr="005A2089">
        <w:tc>
          <w:tcPr>
            <w:tcW w:w="3596" w:type="dxa"/>
            <w:hideMark/>
          </w:tcPr>
          <w:p w14:paraId="6E47B4FF" w14:textId="630BA417" w:rsidR="005A2089" w:rsidRDefault="005A2089" w:rsidP="001A68F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Allan McDonald</w:t>
            </w:r>
          </w:p>
        </w:tc>
        <w:tc>
          <w:tcPr>
            <w:tcW w:w="4201" w:type="dxa"/>
            <w:hideMark/>
          </w:tcPr>
          <w:p w14:paraId="6988D570" w14:textId="22AD134A" w:rsidR="005A2089" w:rsidRDefault="00A666FE" w:rsidP="001A68F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666FE">
              <w:rPr>
                <w:sz w:val="24"/>
                <w:szCs w:val="24"/>
              </w:rPr>
              <w:t xml:space="preserve">roject </w:t>
            </w:r>
            <w:r>
              <w:rPr>
                <w:sz w:val="24"/>
                <w:szCs w:val="24"/>
              </w:rPr>
              <w:t>O</w:t>
            </w:r>
            <w:r w:rsidRPr="00A666FE">
              <w:rPr>
                <w:sz w:val="24"/>
                <w:szCs w:val="24"/>
              </w:rPr>
              <w:t>wner</w:t>
            </w:r>
          </w:p>
        </w:tc>
      </w:tr>
    </w:tbl>
    <w:p w14:paraId="75E62E30" w14:textId="551E784C" w:rsidR="007535A5" w:rsidRDefault="007535A5" w:rsidP="007535A5">
      <w:pPr>
        <w:ind w:left="0"/>
      </w:pPr>
    </w:p>
    <w:p w14:paraId="1A86EC23" w14:textId="77777777" w:rsidR="007535A5" w:rsidRDefault="007535A5" w:rsidP="007535A5">
      <w:pPr>
        <w:pStyle w:val="Heading1"/>
      </w:pPr>
      <w:r>
        <w:t>SubjecT</w:t>
      </w:r>
    </w:p>
    <w:p w14:paraId="451DC891" w14:textId="694E9C4A" w:rsidR="007535A5" w:rsidRDefault="007535A5" w:rsidP="007535A5">
      <w:pPr>
        <w:rPr>
          <w:sz w:val="24"/>
          <w:szCs w:val="24"/>
        </w:rPr>
      </w:pPr>
      <w:r>
        <w:rPr>
          <w:sz w:val="24"/>
          <w:szCs w:val="24"/>
        </w:rPr>
        <w:t xml:space="preserve">Presented the </w:t>
      </w:r>
      <w:r w:rsidR="00DE2362">
        <w:rPr>
          <w:sz w:val="24"/>
          <w:szCs w:val="24"/>
        </w:rPr>
        <w:t>refactor changes that were made during the refactor sprint to the project manager.</w:t>
      </w:r>
    </w:p>
    <w:p w14:paraId="22A431F4" w14:textId="77777777" w:rsidR="007535A5" w:rsidRDefault="007535A5" w:rsidP="007535A5">
      <w:pPr>
        <w:pStyle w:val="Subtitle"/>
        <w:ind w:left="0"/>
      </w:pPr>
    </w:p>
    <w:p w14:paraId="101D17DD" w14:textId="418C3161" w:rsidR="007535A5" w:rsidRDefault="007535A5" w:rsidP="007535A5">
      <w:pPr>
        <w:pStyle w:val="Heading1"/>
      </w:pPr>
      <w:r>
        <w:t>Discussion Topics</w:t>
      </w:r>
    </w:p>
    <w:p w14:paraId="3A4F1FE5" w14:textId="68C26623" w:rsidR="000D7BDE" w:rsidRPr="000D7BDE" w:rsidRDefault="000D7BDE" w:rsidP="000D7BDE">
      <w:pPr>
        <w:rPr>
          <w:b/>
          <w:bCs/>
          <w:sz w:val="22"/>
          <w:szCs w:val="22"/>
        </w:rPr>
      </w:pPr>
      <w:r w:rsidRPr="000D7BDE">
        <w:rPr>
          <w:b/>
          <w:bCs/>
          <w:sz w:val="22"/>
          <w:szCs w:val="22"/>
        </w:rPr>
        <w:t>Presentation comments:</w:t>
      </w:r>
    </w:p>
    <w:p w14:paraId="6E7F768C" w14:textId="265C8EDC" w:rsidR="003F0B38" w:rsidRDefault="004B65D4" w:rsidP="003F0B3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Complex logic</w:t>
      </w:r>
    </w:p>
    <w:p w14:paraId="573DFB79" w14:textId="680A780E" w:rsidR="003F0B38" w:rsidRDefault="004B65D4" w:rsidP="004B65D4">
      <w:pPr>
        <w:pStyle w:val="ListParagraph"/>
        <w:numPr>
          <w:ilvl w:val="1"/>
          <w:numId w:val="16"/>
        </w:numPr>
      </w:pPr>
      <w:r>
        <w:t>Add block comments to describe what the code does.</w:t>
      </w:r>
    </w:p>
    <w:p w14:paraId="74AC944A" w14:textId="0E52C475" w:rsidR="004B65D4" w:rsidRPr="004B65D4" w:rsidRDefault="004B65D4" w:rsidP="004B65D4">
      <w:pPr>
        <w:pStyle w:val="ListParagraph"/>
        <w:numPr>
          <w:ilvl w:val="1"/>
          <w:numId w:val="16"/>
        </w:numPr>
      </w:pPr>
      <w:r>
        <w:t>Describe the logic.</w:t>
      </w:r>
    </w:p>
    <w:p w14:paraId="6F0B7F4C" w14:textId="6D4504F5" w:rsidR="003F0B38" w:rsidRPr="003F0B38" w:rsidRDefault="004B65D4" w:rsidP="003F0B38">
      <w:pPr>
        <w:pStyle w:val="ListParagraph"/>
        <w:numPr>
          <w:ilvl w:val="0"/>
          <w:numId w:val="17"/>
        </w:numPr>
      </w:pPr>
      <w:r>
        <w:rPr>
          <w:b/>
          <w:bCs/>
        </w:rPr>
        <w:t>Presenting</w:t>
      </w:r>
    </w:p>
    <w:p w14:paraId="07219702" w14:textId="7F8FE1F2" w:rsidR="003F0B38" w:rsidRDefault="004B65D4" w:rsidP="004B65D4">
      <w:pPr>
        <w:pStyle w:val="ListParagraph"/>
        <w:numPr>
          <w:ilvl w:val="1"/>
          <w:numId w:val="17"/>
        </w:numPr>
      </w:pPr>
      <w:r>
        <w:t>Avoid showing the negative side to the client.</w:t>
      </w:r>
    </w:p>
    <w:p w14:paraId="4DDC0FB0" w14:textId="3B2B69B3" w:rsidR="004B65D4" w:rsidRDefault="004B65D4" w:rsidP="004B65D4">
      <w:pPr>
        <w:pStyle w:val="ListParagraph"/>
        <w:numPr>
          <w:ilvl w:val="1"/>
          <w:numId w:val="17"/>
        </w:numPr>
      </w:pPr>
      <w:r>
        <w:t>Speak up depending on the surroundings</w:t>
      </w:r>
      <w:r w:rsidR="00DC7CDF">
        <w:t>.</w:t>
      </w:r>
    </w:p>
    <w:p w14:paraId="3E762EDC" w14:textId="040EC891" w:rsidR="003F0B38" w:rsidRDefault="004B65D4" w:rsidP="004B65D4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Course view</w:t>
      </w:r>
    </w:p>
    <w:p w14:paraId="46312776" w14:textId="3F304DF4" w:rsidR="004B65D4" w:rsidRDefault="00DC7CDF" w:rsidP="004B65D4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Cs/>
        </w:rPr>
        <w:t>“Add” feature for activity is not obvious when looking at it for the first time.</w:t>
      </w:r>
    </w:p>
    <w:p w14:paraId="06C408AC" w14:textId="77777777" w:rsidR="003F0B38" w:rsidRPr="003F0B38" w:rsidRDefault="003F0B38" w:rsidP="004B65D4">
      <w:pPr>
        <w:ind w:left="0"/>
        <w:rPr>
          <w:b/>
          <w:bCs/>
        </w:rPr>
      </w:pPr>
    </w:p>
    <w:p w14:paraId="323B5DA6" w14:textId="1B8EF634" w:rsidR="007535A5" w:rsidRDefault="007535A5" w:rsidP="007535A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Decisions</w:t>
      </w:r>
    </w:p>
    <w:tbl>
      <w:tblPr>
        <w:tblW w:w="89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8224"/>
      </w:tblGrid>
      <w:tr w:rsidR="007535A5" w14:paraId="0149048B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846E2A" w14:textId="77777777" w:rsidR="007535A5" w:rsidRPr="00DE7FA4" w:rsidRDefault="007535A5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 w:rsidRPr="00DE7FA4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31853" w14:textId="6CA33B44" w:rsidR="007535A5" w:rsidRPr="00DE7FA4" w:rsidRDefault="00564E84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Break off tasks into smaller tasks if they exceed 3 hours.</w:t>
            </w:r>
          </w:p>
        </w:tc>
      </w:tr>
      <w:tr w:rsidR="00FC77C0" w14:paraId="1E329D75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4090" w14:textId="2BF75BEE" w:rsidR="00FC77C0" w:rsidRPr="00DE7FA4" w:rsidRDefault="00FC77C0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D2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9CFE" w14:textId="78A66983" w:rsidR="00FC77C0" w:rsidRPr="00DE7FA4" w:rsidRDefault="00117046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Work in 2-3 people team when working on a user story depending on the size of this one.</w:t>
            </w:r>
          </w:p>
        </w:tc>
      </w:tr>
      <w:tr w:rsidR="007754ED" w14:paraId="2C3B4F8A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14591" w14:textId="65B5AF79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D3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A2AA" w14:textId="650A17E5" w:rsidR="007754ED" w:rsidRDefault="00117046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Team members can take any tasks from their assigned user story.</w:t>
            </w:r>
          </w:p>
        </w:tc>
      </w:tr>
      <w:tr w:rsidR="00AF220E" w14:paraId="7AD16D94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49911" w14:textId="0C16864C" w:rsidR="00AF220E" w:rsidRDefault="00AF220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D4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10248" w14:textId="224D8D17" w:rsidR="00AF220E" w:rsidRDefault="00AF220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Deploy the application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cstest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so that the client can test it on their own.</w:t>
            </w:r>
          </w:p>
        </w:tc>
      </w:tr>
    </w:tbl>
    <w:p w14:paraId="2F190718" w14:textId="77777777" w:rsidR="007535A5" w:rsidRDefault="007535A5" w:rsidP="007535A5">
      <w:pPr>
        <w:ind w:left="0"/>
      </w:pPr>
    </w:p>
    <w:p w14:paraId="6E3201C0" w14:textId="77777777" w:rsidR="007535A5" w:rsidRDefault="007535A5" w:rsidP="007535A5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2358"/>
        <w:gridCol w:w="2037"/>
        <w:gridCol w:w="2732"/>
        <w:gridCol w:w="2601"/>
      </w:tblGrid>
      <w:tr w:rsidR="008E5508" w14:paraId="35D29278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162" w14:textId="77777777" w:rsidR="008E5508" w:rsidRDefault="008E5508" w:rsidP="008E5508">
            <w:pPr>
              <w:ind w:left="0"/>
            </w:pPr>
            <w:r>
              <w:t>A1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6F3A" w14:textId="77777777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  <w:r w:rsidR="00AF220E">
              <w:rPr>
                <w:sz w:val="24"/>
                <w:szCs w:val="24"/>
              </w:rPr>
              <w:t>,</w:t>
            </w:r>
          </w:p>
          <w:p w14:paraId="5B5F5F2D" w14:textId="7CA5D696" w:rsidR="00AF220E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Manning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327D" w14:textId="6B73A558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Meeting Minutes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C9E3" w14:textId="300F69D6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F9A3" w14:textId="7CABF7E2" w:rsidR="008E5508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9, 2022</w:t>
            </w:r>
          </w:p>
        </w:tc>
      </w:tr>
      <w:tr w:rsidR="00AF220E" w14:paraId="18C1CA9C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8F4C" w14:textId="41369057" w:rsidR="00AF220E" w:rsidRDefault="00AF220E" w:rsidP="008E5508">
            <w:pPr>
              <w:ind w:left="0"/>
            </w:pPr>
            <w:r>
              <w:t>A2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10FB" w14:textId="5E45B0E8" w:rsidR="00AF220E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Radmore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33C4" w14:textId="70CD546B" w:rsidR="00AF220E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Deploy to </w:t>
            </w:r>
            <w:proofErr w:type="spellStart"/>
            <w:r>
              <w:rPr>
                <w:sz w:val="24"/>
                <w:szCs w:val="24"/>
              </w:rPr>
              <w:t>cstest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C417" w14:textId="774FE731" w:rsidR="00AF220E" w:rsidRDefault="002C74D5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70AF" w14:textId="47A941D1" w:rsidR="00AF220E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9, 2022</w:t>
            </w:r>
          </w:p>
        </w:tc>
      </w:tr>
      <w:tr w:rsidR="00D916E6" w14:paraId="734E8C62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6EB" w14:textId="450118C9" w:rsidR="00D916E6" w:rsidRDefault="00D916E6" w:rsidP="00D916E6">
            <w:pPr>
              <w:ind w:left="0"/>
            </w:pPr>
            <w:r>
              <w:t>A</w:t>
            </w:r>
            <w:r w:rsidR="00AF220E">
              <w:t>3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C669" w14:textId="68841609" w:rsidR="00D916E6" w:rsidRDefault="00D916E6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7718" w14:textId="53C0F312" w:rsidR="00D916E6" w:rsidRDefault="00AF220E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Meeting Minutes + </w:t>
            </w:r>
            <w:proofErr w:type="spellStart"/>
            <w:r>
              <w:rPr>
                <w:sz w:val="24"/>
                <w:szCs w:val="24"/>
              </w:rPr>
              <w:t>cstest</w:t>
            </w:r>
            <w:proofErr w:type="spellEnd"/>
            <w:r>
              <w:rPr>
                <w:sz w:val="24"/>
                <w:szCs w:val="24"/>
              </w:rPr>
              <w:t xml:space="preserve"> link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277" w14:textId="05837E8D" w:rsidR="00D916E6" w:rsidRDefault="002C74D5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14B1" w14:textId="4C1B04F3" w:rsidR="00D916E6" w:rsidRDefault="00AF220E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9, 2022</w:t>
            </w:r>
          </w:p>
        </w:tc>
      </w:tr>
    </w:tbl>
    <w:p w14:paraId="1F515857" w14:textId="77777777" w:rsidR="007535A5" w:rsidRDefault="007535A5" w:rsidP="007535A5"/>
    <w:p w14:paraId="0EB6C99D" w14:textId="77777777" w:rsidR="007535A5" w:rsidRDefault="007535A5" w:rsidP="007535A5">
      <w:pPr>
        <w:pStyle w:val="Heading1"/>
      </w:pPr>
      <w:r>
        <w:t>Follow up and next steps</w:t>
      </w:r>
    </w:p>
    <w:p w14:paraId="05A5E642" w14:textId="7CFFE1AB" w:rsidR="00DE7FA4" w:rsidRDefault="00D916E6" w:rsidP="00753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 follow up</w:t>
      </w:r>
    </w:p>
    <w:p w14:paraId="164D1E9D" w14:textId="237C6D28" w:rsidR="0044719F" w:rsidRPr="007535A5" w:rsidRDefault="0044719F" w:rsidP="007535A5"/>
    <w:sectPr w:rsidR="0044719F" w:rsidRPr="007535A5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B7CA" w14:textId="77777777" w:rsidR="00DD0E96" w:rsidRDefault="00DD0E96">
      <w:r>
        <w:separator/>
      </w:r>
    </w:p>
    <w:p w14:paraId="25148625" w14:textId="77777777" w:rsidR="00DD0E96" w:rsidRDefault="00DD0E96"/>
    <w:p w14:paraId="1F6AF10A" w14:textId="77777777" w:rsidR="00DD0E96" w:rsidRDefault="00DD0E96"/>
  </w:endnote>
  <w:endnote w:type="continuationSeparator" w:id="0">
    <w:p w14:paraId="7D27D05E" w14:textId="77777777" w:rsidR="00DD0E96" w:rsidRDefault="00DD0E96">
      <w:r>
        <w:continuationSeparator/>
      </w:r>
    </w:p>
    <w:p w14:paraId="7B71AF57" w14:textId="77777777" w:rsidR="00DD0E96" w:rsidRDefault="00DD0E96"/>
    <w:p w14:paraId="53608CEC" w14:textId="77777777" w:rsidR="00DD0E96" w:rsidRDefault="00DD0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C7F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9BDE2" w14:textId="77777777" w:rsidR="00DD0E96" w:rsidRDefault="00DD0E96">
      <w:r>
        <w:separator/>
      </w:r>
    </w:p>
    <w:p w14:paraId="72164A3C" w14:textId="77777777" w:rsidR="00DD0E96" w:rsidRDefault="00DD0E96"/>
    <w:p w14:paraId="5C2AD668" w14:textId="77777777" w:rsidR="00DD0E96" w:rsidRDefault="00DD0E96"/>
  </w:footnote>
  <w:footnote w:type="continuationSeparator" w:id="0">
    <w:p w14:paraId="57AC5ABD" w14:textId="77777777" w:rsidR="00DD0E96" w:rsidRDefault="00DD0E96">
      <w:r>
        <w:continuationSeparator/>
      </w:r>
    </w:p>
    <w:p w14:paraId="0A21EBB1" w14:textId="77777777" w:rsidR="00DD0E96" w:rsidRDefault="00DD0E96"/>
    <w:p w14:paraId="525B8F69" w14:textId="77777777" w:rsidR="00DD0E96" w:rsidRDefault="00DD0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54707"/>
    <w:multiLevelType w:val="hybridMultilevel"/>
    <w:tmpl w:val="23D64B3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390579C"/>
    <w:multiLevelType w:val="hybridMultilevel"/>
    <w:tmpl w:val="78F02C5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B544DD7"/>
    <w:multiLevelType w:val="hybridMultilevel"/>
    <w:tmpl w:val="CBF29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1AFB"/>
    <w:multiLevelType w:val="hybridMultilevel"/>
    <w:tmpl w:val="785A825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1C02B8F"/>
    <w:multiLevelType w:val="hybridMultilevel"/>
    <w:tmpl w:val="8424E5E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5F507A5"/>
    <w:multiLevelType w:val="hybridMultilevel"/>
    <w:tmpl w:val="D344966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6305504"/>
    <w:multiLevelType w:val="hybridMultilevel"/>
    <w:tmpl w:val="6C520B3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C3C4E87"/>
    <w:multiLevelType w:val="hybridMultilevel"/>
    <w:tmpl w:val="8D9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558FB"/>
    <w:multiLevelType w:val="hybridMultilevel"/>
    <w:tmpl w:val="9A68336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97D0ED5"/>
    <w:multiLevelType w:val="hybridMultilevel"/>
    <w:tmpl w:val="791208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10"/>
  </w:num>
  <w:num w:numId="14">
    <w:abstractNumId w:val="10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2NzQ3tjA2MbNU0lEKTi0uzszPAykwrAUAlij7pCwAAAA="/>
  </w:docVars>
  <w:rsids>
    <w:rsidRoot w:val="00420E4C"/>
    <w:rsid w:val="000076D5"/>
    <w:rsid w:val="00027A68"/>
    <w:rsid w:val="00042637"/>
    <w:rsid w:val="000617A3"/>
    <w:rsid w:val="00077A6B"/>
    <w:rsid w:val="00084B51"/>
    <w:rsid w:val="000908F4"/>
    <w:rsid w:val="000949BC"/>
    <w:rsid w:val="000A4E53"/>
    <w:rsid w:val="000A63F7"/>
    <w:rsid w:val="000D7BDE"/>
    <w:rsid w:val="000E474F"/>
    <w:rsid w:val="00111F6A"/>
    <w:rsid w:val="00117046"/>
    <w:rsid w:val="00170F6A"/>
    <w:rsid w:val="00173C73"/>
    <w:rsid w:val="001B0676"/>
    <w:rsid w:val="001B1500"/>
    <w:rsid w:val="001B3494"/>
    <w:rsid w:val="001B3980"/>
    <w:rsid w:val="00216F91"/>
    <w:rsid w:val="0026071C"/>
    <w:rsid w:val="00267D71"/>
    <w:rsid w:val="002B32A0"/>
    <w:rsid w:val="002B3D6A"/>
    <w:rsid w:val="002C0092"/>
    <w:rsid w:val="002C04AE"/>
    <w:rsid w:val="002C74D5"/>
    <w:rsid w:val="002D6CD2"/>
    <w:rsid w:val="0030394D"/>
    <w:rsid w:val="0030453A"/>
    <w:rsid w:val="00320E47"/>
    <w:rsid w:val="003363B1"/>
    <w:rsid w:val="003861D4"/>
    <w:rsid w:val="003A627C"/>
    <w:rsid w:val="003B53E1"/>
    <w:rsid w:val="003E12A1"/>
    <w:rsid w:val="003F0B38"/>
    <w:rsid w:val="004118A3"/>
    <w:rsid w:val="00420E4C"/>
    <w:rsid w:val="00440134"/>
    <w:rsid w:val="0044719F"/>
    <w:rsid w:val="00472B76"/>
    <w:rsid w:val="004B65D4"/>
    <w:rsid w:val="004F0974"/>
    <w:rsid w:val="00503A8B"/>
    <w:rsid w:val="005454FF"/>
    <w:rsid w:val="00557039"/>
    <w:rsid w:val="00564E84"/>
    <w:rsid w:val="0059679B"/>
    <w:rsid w:val="005A2089"/>
    <w:rsid w:val="005D005F"/>
    <w:rsid w:val="005D189B"/>
    <w:rsid w:val="005F240F"/>
    <w:rsid w:val="00606858"/>
    <w:rsid w:val="006369B5"/>
    <w:rsid w:val="00640A2B"/>
    <w:rsid w:val="00644B4B"/>
    <w:rsid w:val="00650811"/>
    <w:rsid w:val="006515F3"/>
    <w:rsid w:val="00652AA2"/>
    <w:rsid w:val="0069252B"/>
    <w:rsid w:val="006B14AF"/>
    <w:rsid w:val="006C555A"/>
    <w:rsid w:val="006C56E1"/>
    <w:rsid w:val="006D284F"/>
    <w:rsid w:val="006D6490"/>
    <w:rsid w:val="006E467F"/>
    <w:rsid w:val="006E68E6"/>
    <w:rsid w:val="00716CC6"/>
    <w:rsid w:val="00727650"/>
    <w:rsid w:val="00727C38"/>
    <w:rsid w:val="007535A5"/>
    <w:rsid w:val="007754ED"/>
    <w:rsid w:val="00785FF1"/>
    <w:rsid w:val="007B11F3"/>
    <w:rsid w:val="007C100E"/>
    <w:rsid w:val="007C1543"/>
    <w:rsid w:val="007F2AF2"/>
    <w:rsid w:val="0080482C"/>
    <w:rsid w:val="00823119"/>
    <w:rsid w:val="00846660"/>
    <w:rsid w:val="00851959"/>
    <w:rsid w:val="00866A65"/>
    <w:rsid w:val="0087000C"/>
    <w:rsid w:val="008A39C5"/>
    <w:rsid w:val="008B14EC"/>
    <w:rsid w:val="008B260C"/>
    <w:rsid w:val="008D4972"/>
    <w:rsid w:val="008D64FC"/>
    <w:rsid w:val="008E2C57"/>
    <w:rsid w:val="008E5508"/>
    <w:rsid w:val="008E7FE1"/>
    <w:rsid w:val="008F78B0"/>
    <w:rsid w:val="00907FCF"/>
    <w:rsid w:val="0092007C"/>
    <w:rsid w:val="00933AB1"/>
    <w:rsid w:val="0095357B"/>
    <w:rsid w:val="00960251"/>
    <w:rsid w:val="009919ED"/>
    <w:rsid w:val="0099402F"/>
    <w:rsid w:val="009C6DDD"/>
    <w:rsid w:val="009C77BD"/>
    <w:rsid w:val="00A11A03"/>
    <w:rsid w:val="00A11A39"/>
    <w:rsid w:val="00A17F61"/>
    <w:rsid w:val="00A34FF3"/>
    <w:rsid w:val="00A42BDF"/>
    <w:rsid w:val="00A52526"/>
    <w:rsid w:val="00A5439A"/>
    <w:rsid w:val="00A569DC"/>
    <w:rsid w:val="00A666FE"/>
    <w:rsid w:val="00A7386C"/>
    <w:rsid w:val="00A95DCB"/>
    <w:rsid w:val="00AA647E"/>
    <w:rsid w:val="00AA6F28"/>
    <w:rsid w:val="00AC2E7F"/>
    <w:rsid w:val="00AC7CB0"/>
    <w:rsid w:val="00AF220E"/>
    <w:rsid w:val="00AF51DC"/>
    <w:rsid w:val="00B039E3"/>
    <w:rsid w:val="00B42A48"/>
    <w:rsid w:val="00B57879"/>
    <w:rsid w:val="00B6675F"/>
    <w:rsid w:val="00B734F6"/>
    <w:rsid w:val="00B86964"/>
    <w:rsid w:val="00B91059"/>
    <w:rsid w:val="00BC0F13"/>
    <w:rsid w:val="00BD058A"/>
    <w:rsid w:val="00BE6627"/>
    <w:rsid w:val="00BF31A5"/>
    <w:rsid w:val="00BF55D9"/>
    <w:rsid w:val="00C02E28"/>
    <w:rsid w:val="00C5339D"/>
    <w:rsid w:val="00C72E29"/>
    <w:rsid w:val="00CE4494"/>
    <w:rsid w:val="00D3020B"/>
    <w:rsid w:val="00D851F4"/>
    <w:rsid w:val="00D916E6"/>
    <w:rsid w:val="00DA2F10"/>
    <w:rsid w:val="00DC6C58"/>
    <w:rsid w:val="00DC7CDF"/>
    <w:rsid w:val="00DD0E96"/>
    <w:rsid w:val="00DE215D"/>
    <w:rsid w:val="00DE2362"/>
    <w:rsid w:val="00DE6F92"/>
    <w:rsid w:val="00DE7FA4"/>
    <w:rsid w:val="00DF44DD"/>
    <w:rsid w:val="00E03097"/>
    <w:rsid w:val="00E0351E"/>
    <w:rsid w:val="00E1730D"/>
    <w:rsid w:val="00E23379"/>
    <w:rsid w:val="00E32A0C"/>
    <w:rsid w:val="00E367E1"/>
    <w:rsid w:val="00E36D0E"/>
    <w:rsid w:val="00E440CE"/>
    <w:rsid w:val="00EB4225"/>
    <w:rsid w:val="00EC5652"/>
    <w:rsid w:val="00ED3E2A"/>
    <w:rsid w:val="00EE0352"/>
    <w:rsid w:val="00EF6D35"/>
    <w:rsid w:val="00F03099"/>
    <w:rsid w:val="00F625D0"/>
    <w:rsid w:val="00F755F1"/>
    <w:rsid w:val="00F86352"/>
    <w:rsid w:val="00F94642"/>
    <w:rsid w:val="00FA7CA7"/>
    <w:rsid w:val="00FC77C0"/>
    <w:rsid w:val="00FD4A6D"/>
    <w:rsid w:val="00FE6C68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B20942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link w:val="TitleChar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link w:val="SubtitleChar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F0974"/>
    <w:pPr>
      <w:ind w:left="720"/>
      <w:contextualSpacing/>
    </w:pPr>
  </w:style>
  <w:style w:type="paragraph" w:customStyle="1" w:styleId="paragraph">
    <w:name w:val="paragraph"/>
    <w:basedOn w:val="Normal"/>
    <w:rsid w:val="005D005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D005F"/>
  </w:style>
  <w:style w:type="character" w:customStyle="1" w:styleId="eop">
    <w:name w:val="eop"/>
    <w:basedOn w:val="DefaultParagraphFont"/>
    <w:rsid w:val="005D005F"/>
  </w:style>
  <w:style w:type="character" w:customStyle="1" w:styleId="Heading1Char">
    <w:name w:val="Heading 1 Char"/>
    <w:basedOn w:val="DefaultParagraphFont"/>
    <w:link w:val="Heading1"/>
    <w:rsid w:val="007535A5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7535A5"/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character" w:customStyle="1" w:styleId="SubtitleChar">
    <w:name w:val="Subtitle Char"/>
    <w:basedOn w:val="DefaultParagraphFont"/>
    <w:link w:val="Subtitle"/>
    <w:rsid w:val="007535A5"/>
    <w:rPr>
      <w:rFonts w:asciiTheme="majorHAnsi" w:eastAsiaTheme="majorEastAsia" w:hAnsiTheme="majorHAnsi" w:cstheme="majorBidi"/>
      <w:color w:val="9F2936" w:themeColor="accent2"/>
      <w:spacing w:val="15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85C2BFF8034FEC88FA321236F4E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51CD-B285-416B-AD8E-F6FEE11F96A7}"/>
      </w:docPartPr>
      <w:docPartBody>
        <w:p w:rsidR="006446F2" w:rsidRDefault="00C04FE3" w:rsidP="00C04FE3">
          <w:pPr>
            <w:pStyle w:val="FE85C2BFF8034FEC88FA321236F4EE69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3773B1BD9D74EDA914D3010CB891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44D-2ABE-493B-AF9C-2350F4C4ED9C}"/>
      </w:docPartPr>
      <w:docPartBody>
        <w:p w:rsidR="006446F2" w:rsidRDefault="00C04FE3" w:rsidP="00C04FE3">
          <w:pPr>
            <w:pStyle w:val="53773B1BD9D74EDA914D3010CB89132C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0A5797"/>
    <w:rsid w:val="004108F0"/>
    <w:rsid w:val="006446F2"/>
    <w:rsid w:val="00673365"/>
    <w:rsid w:val="007A3103"/>
    <w:rsid w:val="00964A03"/>
    <w:rsid w:val="00A414A1"/>
    <w:rsid w:val="00B663FE"/>
    <w:rsid w:val="00B91D51"/>
    <w:rsid w:val="00BC6AC5"/>
    <w:rsid w:val="00C04FE3"/>
    <w:rsid w:val="00D603C0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iPriority w:val="19"/>
    <w:qFormat/>
    <w:rsid w:val="00C04FE3"/>
  </w:style>
  <w:style w:type="paragraph" w:customStyle="1" w:styleId="5A0577C9FE9541988FA79E7D89655B03">
    <w:name w:val="5A0577C9FE9541988FA79E7D89655B03"/>
  </w:style>
  <w:style w:type="paragraph" w:customStyle="1" w:styleId="53FCE1190DB9464DB0E282539022C309">
    <w:name w:val="53FCE1190DB9464DB0E282539022C309"/>
    <w:rsid w:val="00D7198C"/>
    <w:rPr>
      <w:lang w:val="en-CA" w:eastAsia="en-CA"/>
    </w:rPr>
  </w:style>
  <w:style w:type="paragraph" w:customStyle="1" w:styleId="FE85C2BFF8034FEC88FA321236F4EE69">
    <w:name w:val="FE85C2BFF8034FEC88FA321236F4EE69"/>
    <w:rsid w:val="00C04FE3"/>
    <w:rPr>
      <w:lang w:val="en-CA" w:eastAsia="en-CA"/>
    </w:rPr>
  </w:style>
  <w:style w:type="paragraph" w:customStyle="1" w:styleId="53773B1BD9D74EDA914D3010CB89132C">
    <w:name w:val="53773B1BD9D74EDA914D3010CB89132C"/>
    <w:rsid w:val="00C04FE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122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House, David</cp:lastModifiedBy>
  <cp:revision>43</cp:revision>
  <dcterms:created xsi:type="dcterms:W3CDTF">2022-01-26T22:24:00Z</dcterms:created>
  <dcterms:modified xsi:type="dcterms:W3CDTF">2022-02-11T14:59:00Z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