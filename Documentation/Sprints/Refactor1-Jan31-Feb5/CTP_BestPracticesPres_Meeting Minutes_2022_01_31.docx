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587E" w14:textId="77777777" w:rsidR="007535A5" w:rsidRDefault="007535A5" w:rsidP="007535A5">
      <w:pPr>
        <w:pStyle w:val="Title"/>
      </w:pPr>
      <w:r>
        <w:t>CTP Best Practices Presentation |MINUTES</w:t>
      </w:r>
    </w:p>
    <w:p w14:paraId="4573D19F" w14:textId="77777777" w:rsidR="007535A5" w:rsidRDefault="007535A5" w:rsidP="007535A5">
      <w:pPr>
        <w:pStyle w:val="Subtitle"/>
      </w:pPr>
      <w:r>
        <w:t>Meeting date | time</w:t>
      </w:r>
      <w:r>
        <w:rPr>
          <w:rStyle w:val="SubtleEmphasis"/>
        </w:rPr>
        <w:t xml:space="preserve">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FE85C2BFF8034FEC88FA321236F4EE69"/>
          </w:placeholder>
          <w:date w:fullDate="2022-01-31T09:15:00Z">
            <w:dateFormat w:val="M/d/yyyy h:mm am/pm"/>
            <w:lid w:val="en-US"/>
            <w:storeMappedDataAs w:val="dateTime"/>
            <w:calendar w:val="gregorian"/>
          </w:date>
        </w:sdtPr>
        <w:sdtContent>
          <w:r>
            <w:rPr>
              <w:rStyle w:val="SubtleEmphasis"/>
            </w:rPr>
            <w:t>1/31/2022 9:15 AM</w:t>
          </w:r>
        </w:sdtContent>
      </w:sdt>
      <w:r>
        <w:t xml:space="preserve">  to </w:t>
      </w:r>
      <w:r>
        <w:rPr>
          <w:rStyle w:val="SubtleEmphasis"/>
        </w:rPr>
        <w:t>9:55 AM</w:t>
      </w:r>
    </w:p>
    <w:p w14:paraId="073D9BF4" w14:textId="77777777" w:rsidR="007535A5" w:rsidRDefault="007535A5" w:rsidP="007535A5">
      <w:pPr>
        <w:pStyle w:val="Subtitle"/>
        <w:rPr>
          <w:rStyle w:val="SubtleEmphasis"/>
        </w:rPr>
      </w:pPr>
      <w: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53773B1BD9D74EDA914D3010CB89132C"/>
          </w:placeholder>
        </w:sdtPr>
        <w:sdtContent>
          <w:r>
            <w:rPr>
              <w:rStyle w:val="SubtleEmphasis"/>
            </w:rPr>
            <w:t>Discord</w:t>
          </w:r>
        </w:sdtContent>
      </w:sdt>
    </w:p>
    <w:p w14:paraId="6194954A" w14:textId="77777777" w:rsidR="007535A5" w:rsidRDefault="007535A5" w:rsidP="007535A5">
      <w:pPr>
        <w:pStyle w:val="Heading1"/>
      </w:pPr>
      <w:r>
        <w:t>Attendees</w:t>
      </w:r>
    </w:p>
    <w:p w14:paraId="1C3013D3" w14:textId="77777777" w:rsidR="007535A5" w:rsidRDefault="007535A5" w:rsidP="007535A5">
      <w:pPr>
        <w:pStyle w:val="Subtitle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4201"/>
        <w:gridCol w:w="2993"/>
      </w:tblGrid>
      <w:tr w:rsidR="007535A5" w14:paraId="1FEEA3F0" w14:textId="77777777" w:rsidTr="007535A5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63E701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 Radmore</w:t>
            </w:r>
          </w:p>
          <w:p w14:paraId="7B753441" w14:textId="3EA1D7A5" w:rsidR="00A569DC" w:rsidRDefault="00A569DC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Christopher Elliot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DDB2B1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 Team</w:t>
            </w:r>
          </w:p>
          <w:p w14:paraId="5A62A111" w14:textId="751CF143" w:rsidR="00A569DC" w:rsidRDefault="00A569DC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14C9E1F8" w14:textId="77777777" w:rsidR="007535A5" w:rsidRDefault="007535A5">
            <w:pPr>
              <w:ind w:left="0"/>
            </w:pPr>
          </w:p>
        </w:tc>
      </w:tr>
      <w:tr w:rsidR="007535A5" w14:paraId="3A1A6705" w14:textId="77777777" w:rsidTr="007535A5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13F48C" w14:textId="06ABACD9" w:rsidR="00A569DC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House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9967D8" w14:textId="57D36A3C" w:rsidR="00A569DC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Assistant Project Manager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393179CC" w14:textId="77777777" w:rsidR="007535A5" w:rsidRDefault="007535A5">
            <w:pPr>
              <w:ind w:left="0"/>
            </w:pPr>
          </w:p>
        </w:tc>
      </w:tr>
      <w:tr w:rsidR="007535A5" w14:paraId="25A35EFA" w14:textId="77777777" w:rsidTr="007535A5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EEF17A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 Manning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B293CF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 Team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6BDD58C5" w14:textId="77777777" w:rsidR="007535A5" w:rsidRDefault="007535A5">
            <w:pPr>
              <w:ind w:left="0"/>
            </w:pPr>
          </w:p>
        </w:tc>
      </w:tr>
      <w:tr w:rsidR="007535A5" w14:paraId="114E7AE0" w14:textId="77777777" w:rsidTr="007535A5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7F5565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Kyle Radmore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FBBC7D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 Team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667AD51C" w14:textId="77777777" w:rsidR="007535A5" w:rsidRDefault="007535A5">
            <w:pPr>
              <w:ind w:left="0"/>
            </w:pPr>
          </w:p>
        </w:tc>
      </w:tr>
      <w:tr w:rsidR="007535A5" w14:paraId="0353266A" w14:textId="77777777" w:rsidTr="007535A5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CCA5D7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Santiago Cifuentes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02E100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 Team, Scribe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517EAA2B" w14:textId="77777777" w:rsidR="007535A5" w:rsidRDefault="007535A5">
            <w:pPr>
              <w:ind w:left="0"/>
            </w:pPr>
          </w:p>
        </w:tc>
      </w:tr>
      <w:tr w:rsidR="007535A5" w14:paraId="5DF76434" w14:textId="77777777" w:rsidTr="007535A5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F56E7A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Serge Arseneault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9BFA1E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 Team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33D7196E" w14:textId="77777777" w:rsidR="007535A5" w:rsidRDefault="007535A5">
            <w:pPr>
              <w:ind w:left="0"/>
            </w:pPr>
          </w:p>
        </w:tc>
      </w:tr>
      <w:tr w:rsidR="007535A5" w14:paraId="1423D277" w14:textId="77777777" w:rsidTr="00A569DC">
        <w:trPr>
          <w:trHeight w:val="6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CC1786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Shuai Yan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AF5A75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 Team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782DE7D5" w14:textId="77777777" w:rsidR="007535A5" w:rsidRDefault="007535A5">
            <w:pPr>
              <w:ind w:left="0"/>
            </w:pPr>
          </w:p>
        </w:tc>
      </w:tr>
      <w:tr w:rsidR="007535A5" w14:paraId="257E2C20" w14:textId="77777777" w:rsidTr="007535A5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3D4DCAEA" w14:textId="77777777" w:rsidR="007535A5" w:rsidRDefault="007535A5">
            <w:pPr>
              <w:ind w:left="0"/>
            </w:pP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6C6E48E0" w14:textId="77777777" w:rsidR="007535A5" w:rsidRDefault="007535A5">
            <w:pPr>
              <w:ind w:left="0"/>
            </w:pP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5DEE995B" w14:textId="77777777" w:rsidR="007535A5" w:rsidRDefault="007535A5">
            <w:pPr>
              <w:ind w:left="0"/>
            </w:pPr>
          </w:p>
        </w:tc>
      </w:tr>
    </w:tbl>
    <w:p w14:paraId="746F88F6" w14:textId="77777777" w:rsidR="007535A5" w:rsidRDefault="007535A5" w:rsidP="007535A5">
      <w:pPr>
        <w:pStyle w:val="Heading1"/>
      </w:pPr>
      <w:r>
        <w:t>Invited but Did Not Attend</w:t>
      </w:r>
    </w:p>
    <w:p w14:paraId="75E62E30" w14:textId="77777777" w:rsidR="007535A5" w:rsidRDefault="007535A5" w:rsidP="007535A5">
      <w:pPr>
        <w:ind w:left="0"/>
      </w:pPr>
      <w:r>
        <w:t>N/A</w:t>
      </w:r>
    </w:p>
    <w:p w14:paraId="1A86EC23" w14:textId="77777777" w:rsidR="007535A5" w:rsidRDefault="007535A5" w:rsidP="007535A5">
      <w:pPr>
        <w:pStyle w:val="Heading1"/>
      </w:pPr>
      <w:r>
        <w:t>SubjecT</w:t>
      </w:r>
    </w:p>
    <w:p w14:paraId="451DC891" w14:textId="2B30FA09" w:rsidR="007535A5" w:rsidRDefault="007535A5" w:rsidP="007535A5">
      <w:pPr>
        <w:rPr>
          <w:sz w:val="24"/>
          <w:szCs w:val="24"/>
        </w:rPr>
      </w:pPr>
      <w:r>
        <w:rPr>
          <w:sz w:val="24"/>
          <w:szCs w:val="24"/>
        </w:rPr>
        <w:t>Presented the best practices to follow for the CTP</w:t>
      </w:r>
      <w:r w:rsidR="003A627C">
        <w:rPr>
          <w:sz w:val="24"/>
          <w:szCs w:val="24"/>
        </w:rPr>
        <w:t xml:space="preserve"> project</w:t>
      </w:r>
      <w:r w:rsidR="000A4E53">
        <w:rPr>
          <w:sz w:val="24"/>
          <w:szCs w:val="24"/>
        </w:rPr>
        <w:t xml:space="preserve"> to the project manager</w:t>
      </w:r>
      <w:r w:rsidR="007B11F3">
        <w:rPr>
          <w:sz w:val="24"/>
          <w:szCs w:val="24"/>
        </w:rPr>
        <w:t>.</w:t>
      </w:r>
    </w:p>
    <w:p w14:paraId="22A431F4" w14:textId="77777777" w:rsidR="007535A5" w:rsidRDefault="007535A5" w:rsidP="007535A5">
      <w:pPr>
        <w:pStyle w:val="Subtitle"/>
        <w:ind w:left="0"/>
      </w:pPr>
    </w:p>
    <w:p w14:paraId="101D17DD" w14:textId="418C3161" w:rsidR="007535A5" w:rsidRDefault="007535A5" w:rsidP="007535A5">
      <w:pPr>
        <w:pStyle w:val="Heading1"/>
      </w:pPr>
      <w:r>
        <w:t>Discussion Topics</w:t>
      </w:r>
    </w:p>
    <w:p w14:paraId="3A4F1FE5" w14:textId="68C26623" w:rsidR="000D7BDE" w:rsidRPr="000D7BDE" w:rsidRDefault="000D7BDE" w:rsidP="000D7BDE">
      <w:pPr>
        <w:rPr>
          <w:b/>
          <w:bCs/>
          <w:sz w:val="22"/>
          <w:szCs w:val="22"/>
        </w:rPr>
      </w:pPr>
      <w:r w:rsidRPr="000D7BDE">
        <w:rPr>
          <w:b/>
          <w:bCs/>
          <w:sz w:val="22"/>
          <w:szCs w:val="22"/>
        </w:rPr>
        <w:t>Presentation comments:</w:t>
      </w:r>
    </w:p>
    <w:p w14:paraId="6E7F768C" w14:textId="540A458E" w:rsidR="003F0B38" w:rsidRDefault="003F0B38" w:rsidP="003F0B38">
      <w:pPr>
        <w:pStyle w:val="ListParagraph"/>
        <w:numPr>
          <w:ilvl w:val="0"/>
          <w:numId w:val="16"/>
        </w:numPr>
        <w:rPr>
          <w:b/>
          <w:bCs/>
        </w:rPr>
      </w:pPr>
      <w:r w:rsidRPr="003F0B38">
        <w:rPr>
          <w:b/>
          <w:bCs/>
        </w:rPr>
        <w:t>Single Responsibility Principle</w:t>
      </w:r>
    </w:p>
    <w:p w14:paraId="291B4981" w14:textId="0A7E53BD" w:rsidR="00FA7CA7" w:rsidRPr="00FA7CA7" w:rsidRDefault="00E03097" w:rsidP="00FA7CA7">
      <w:pPr>
        <w:pStyle w:val="ListParagraph"/>
        <w:numPr>
          <w:ilvl w:val="1"/>
          <w:numId w:val="16"/>
        </w:numPr>
      </w:pPr>
      <w:r>
        <w:t>The principle is n</w:t>
      </w:r>
      <w:r w:rsidR="00FA7CA7" w:rsidRPr="00FA7CA7">
        <w:t>ot intuitive at first</w:t>
      </w:r>
    </w:p>
    <w:p w14:paraId="1BEFA5A9" w14:textId="06020DCD" w:rsidR="003F0B38" w:rsidRPr="00B6675F" w:rsidRDefault="003F0B38" w:rsidP="003F0B38">
      <w:pPr>
        <w:pStyle w:val="ListParagraph"/>
        <w:numPr>
          <w:ilvl w:val="1"/>
          <w:numId w:val="16"/>
        </w:numPr>
        <w:rPr>
          <w:b/>
          <w:bCs/>
        </w:rPr>
      </w:pPr>
      <w:r>
        <w:t>It only makes software easier to implement once you understand the principle well</w:t>
      </w:r>
    </w:p>
    <w:p w14:paraId="17D81C1C" w14:textId="43ABD89C" w:rsidR="00B6675F" w:rsidRPr="00FA7CA7" w:rsidRDefault="00B6675F" w:rsidP="003F0B38">
      <w:pPr>
        <w:pStyle w:val="ListParagraph"/>
        <w:numPr>
          <w:ilvl w:val="1"/>
          <w:numId w:val="16"/>
        </w:numPr>
        <w:rPr>
          <w:b/>
          <w:bCs/>
        </w:rPr>
      </w:pPr>
      <w:r>
        <w:t>Something to keep in mind</w:t>
      </w:r>
    </w:p>
    <w:p w14:paraId="573DFB79" w14:textId="77777777" w:rsidR="003F0B38" w:rsidRPr="003F0B38" w:rsidRDefault="003F0B38" w:rsidP="003F0B38">
      <w:pPr>
        <w:pStyle w:val="ListParagraph"/>
        <w:ind w:left="1512"/>
        <w:rPr>
          <w:b/>
          <w:bCs/>
        </w:rPr>
      </w:pPr>
    </w:p>
    <w:p w14:paraId="6F0B7F4C" w14:textId="69478FF8" w:rsidR="003F0B38" w:rsidRPr="003F0B38" w:rsidRDefault="003F0B38" w:rsidP="003F0B38">
      <w:pPr>
        <w:pStyle w:val="ListParagraph"/>
        <w:numPr>
          <w:ilvl w:val="0"/>
          <w:numId w:val="17"/>
        </w:numPr>
      </w:pPr>
      <w:r w:rsidRPr="003F0B38">
        <w:rPr>
          <w:b/>
          <w:bCs/>
        </w:rPr>
        <w:t>CI/CD and Pipelines</w:t>
      </w:r>
    </w:p>
    <w:p w14:paraId="796B1520" w14:textId="32A1B73C" w:rsidR="003F0B38" w:rsidRDefault="003F0B38" w:rsidP="003F0B38">
      <w:pPr>
        <w:pStyle w:val="ListParagraph"/>
        <w:numPr>
          <w:ilvl w:val="1"/>
          <w:numId w:val="17"/>
        </w:numPr>
      </w:pPr>
      <w:r>
        <w:t>You have to make sure that the code does not cause issues with other’s code</w:t>
      </w:r>
    </w:p>
    <w:p w14:paraId="00FF351E" w14:textId="57E76BB0" w:rsidR="00B6675F" w:rsidRDefault="00B6675F" w:rsidP="003F0B38">
      <w:pPr>
        <w:pStyle w:val="ListParagraph"/>
        <w:numPr>
          <w:ilvl w:val="1"/>
          <w:numId w:val="17"/>
        </w:numPr>
      </w:pPr>
      <w:r>
        <w:t>Beneficial because you don’t have to worry about integrating the software</w:t>
      </w:r>
    </w:p>
    <w:p w14:paraId="641B2F8E" w14:textId="52ECFE30" w:rsidR="00B6675F" w:rsidRDefault="00B6675F" w:rsidP="003F0B38">
      <w:pPr>
        <w:pStyle w:val="ListParagraph"/>
        <w:numPr>
          <w:ilvl w:val="1"/>
          <w:numId w:val="17"/>
        </w:numPr>
      </w:pPr>
      <w:r>
        <w:t xml:space="preserve">Downside is deploying software into an untested environment </w:t>
      </w:r>
    </w:p>
    <w:p w14:paraId="07219702" w14:textId="77777777" w:rsidR="003F0B38" w:rsidRDefault="003F0B38" w:rsidP="003F0B38">
      <w:pPr>
        <w:pStyle w:val="ListParagraph"/>
        <w:ind w:left="1512"/>
      </w:pPr>
    </w:p>
    <w:p w14:paraId="5FDDF1A9" w14:textId="3ACB3DB5" w:rsidR="003F0B38" w:rsidRDefault="003F0B38" w:rsidP="003F0B38">
      <w:pPr>
        <w:pStyle w:val="ListParagraph"/>
        <w:numPr>
          <w:ilvl w:val="0"/>
          <w:numId w:val="18"/>
        </w:numPr>
        <w:rPr>
          <w:b/>
          <w:bCs/>
        </w:rPr>
      </w:pPr>
      <w:r w:rsidRPr="003F0B38">
        <w:rPr>
          <w:b/>
          <w:bCs/>
        </w:rPr>
        <w:t>Don’t Repeat Yourself (DRY)</w:t>
      </w:r>
    </w:p>
    <w:p w14:paraId="220B103D" w14:textId="7FEAE82D" w:rsidR="003F0B38" w:rsidRPr="003F0B38" w:rsidRDefault="003F0B38" w:rsidP="003F0B38">
      <w:pPr>
        <w:pStyle w:val="ListParagraph"/>
        <w:numPr>
          <w:ilvl w:val="1"/>
          <w:numId w:val="18"/>
        </w:numPr>
        <w:rPr>
          <w:b/>
          <w:bCs/>
        </w:rPr>
      </w:pPr>
      <w:r>
        <w:t>Is a principle in OOD</w:t>
      </w:r>
    </w:p>
    <w:p w14:paraId="71D9F012" w14:textId="4561B196" w:rsidR="003F0B38" w:rsidRPr="003F0B38" w:rsidRDefault="003F0B38" w:rsidP="003F0B38">
      <w:pPr>
        <w:pStyle w:val="ListParagraph"/>
        <w:numPr>
          <w:ilvl w:val="1"/>
          <w:numId w:val="18"/>
        </w:numPr>
        <w:rPr>
          <w:b/>
          <w:bCs/>
        </w:rPr>
      </w:pPr>
      <w:r>
        <w:t>Only one method needs to be maintained instead of multiple</w:t>
      </w:r>
    </w:p>
    <w:p w14:paraId="4FE6A1C8" w14:textId="77777777" w:rsidR="003F0B38" w:rsidRPr="003F0B38" w:rsidRDefault="003F0B38" w:rsidP="003F0B38">
      <w:pPr>
        <w:pStyle w:val="ListParagraph"/>
        <w:ind w:left="1512"/>
        <w:rPr>
          <w:b/>
          <w:bCs/>
        </w:rPr>
      </w:pPr>
    </w:p>
    <w:p w14:paraId="30808F84" w14:textId="5DD94AC6" w:rsidR="003F0B38" w:rsidRDefault="003F0B38" w:rsidP="003F0B38">
      <w:pPr>
        <w:pStyle w:val="ListParagraph"/>
        <w:numPr>
          <w:ilvl w:val="0"/>
          <w:numId w:val="19"/>
        </w:numPr>
        <w:rPr>
          <w:b/>
          <w:bCs/>
        </w:rPr>
      </w:pPr>
      <w:r w:rsidRPr="003F0B38">
        <w:rPr>
          <w:b/>
          <w:bCs/>
        </w:rPr>
        <w:t>Model Validation</w:t>
      </w:r>
    </w:p>
    <w:p w14:paraId="741674F4" w14:textId="5E4160F6" w:rsidR="003F0B38" w:rsidRPr="003F0B38" w:rsidRDefault="003F0B38" w:rsidP="003F0B38">
      <w:pPr>
        <w:pStyle w:val="ListParagraph"/>
        <w:numPr>
          <w:ilvl w:val="1"/>
          <w:numId w:val="19"/>
        </w:numPr>
        <w:rPr>
          <w:b/>
          <w:bCs/>
        </w:rPr>
      </w:pPr>
      <w:r>
        <w:t>Making sure the model enforces its parameters</w:t>
      </w:r>
    </w:p>
    <w:p w14:paraId="0D31B58E" w14:textId="42E2DAFA" w:rsidR="003F0B38" w:rsidRDefault="003F0B38" w:rsidP="003F0B38">
      <w:pPr>
        <w:rPr>
          <w:b/>
          <w:bCs/>
        </w:rPr>
      </w:pPr>
    </w:p>
    <w:p w14:paraId="13F7819D" w14:textId="50042287" w:rsidR="003F0B38" w:rsidRDefault="003F0B38" w:rsidP="003F0B38">
      <w:pPr>
        <w:pStyle w:val="ListParagraph"/>
        <w:numPr>
          <w:ilvl w:val="0"/>
          <w:numId w:val="19"/>
        </w:numPr>
        <w:rPr>
          <w:b/>
          <w:bCs/>
        </w:rPr>
      </w:pPr>
      <w:r w:rsidRPr="003F0B38">
        <w:rPr>
          <w:b/>
          <w:bCs/>
        </w:rPr>
        <w:t>Defending Overposting</w:t>
      </w:r>
    </w:p>
    <w:p w14:paraId="49AD77E0" w14:textId="438E4F0E" w:rsidR="003F0B38" w:rsidRPr="003F0B38" w:rsidRDefault="00DE6F92" w:rsidP="003F0B38">
      <w:pPr>
        <w:pStyle w:val="ListParagraph"/>
        <w:numPr>
          <w:ilvl w:val="1"/>
          <w:numId w:val="19"/>
        </w:numPr>
        <w:rPr>
          <w:b/>
          <w:bCs/>
        </w:rPr>
      </w:pPr>
      <w:r>
        <w:t>Not going to be implemented</w:t>
      </w:r>
    </w:p>
    <w:p w14:paraId="3E762EDC" w14:textId="0674C70E" w:rsidR="003F0B38" w:rsidRDefault="003F0B38" w:rsidP="003F0B38">
      <w:pPr>
        <w:rPr>
          <w:b/>
          <w:bCs/>
        </w:rPr>
      </w:pPr>
    </w:p>
    <w:p w14:paraId="4905201A" w14:textId="032BE288" w:rsidR="003F0B38" w:rsidRDefault="003F0B38" w:rsidP="003F0B38">
      <w:pPr>
        <w:pStyle w:val="ListParagraph"/>
        <w:numPr>
          <w:ilvl w:val="0"/>
          <w:numId w:val="20"/>
        </w:numPr>
        <w:rPr>
          <w:b/>
          <w:bCs/>
        </w:rPr>
      </w:pPr>
      <w:r w:rsidRPr="003F0B38">
        <w:rPr>
          <w:b/>
          <w:bCs/>
        </w:rPr>
        <w:t>DB Failures</w:t>
      </w:r>
    </w:p>
    <w:p w14:paraId="459E297D" w14:textId="06F68199" w:rsidR="003F0B38" w:rsidRPr="003F0B38" w:rsidRDefault="003F0B38" w:rsidP="003F0B38">
      <w:pPr>
        <w:pStyle w:val="ListParagraph"/>
        <w:numPr>
          <w:ilvl w:val="1"/>
          <w:numId w:val="20"/>
        </w:numPr>
        <w:rPr>
          <w:b/>
          <w:bCs/>
        </w:rPr>
      </w:pPr>
      <w:r>
        <w:t>You don’t want the DB to fail</w:t>
      </w:r>
    </w:p>
    <w:p w14:paraId="39D67AD6" w14:textId="230C8F8A" w:rsidR="003F0B38" w:rsidRPr="003F0B38" w:rsidRDefault="003F0B38" w:rsidP="003F0B38">
      <w:pPr>
        <w:pStyle w:val="ListParagraph"/>
        <w:numPr>
          <w:ilvl w:val="1"/>
          <w:numId w:val="20"/>
        </w:numPr>
        <w:rPr>
          <w:b/>
          <w:bCs/>
        </w:rPr>
      </w:pPr>
      <w:r>
        <w:t>Giving the DB some chance giving the importance of the return value</w:t>
      </w:r>
    </w:p>
    <w:p w14:paraId="33EB5E80" w14:textId="77777777" w:rsidR="003F0B38" w:rsidRPr="003F0B38" w:rsidRDefault="003F0B38" w:rsidP="003F0B38">
      <w:pPr>
        <w:pStyle w:val="ListParagraph"/>
        <w:ind w:left="1440"/>
        <w:rPr>
          <w:b/>
          <w:bCs/>
        </w:rPr>
      </w:pPr>
    </w:p>
    <w:p w14:paraId="78BABC5D" w14:textId="67952545" w:rsidR="003F0B38" w:rsidRDefault="003F0B38" w:rsidP="003F0B38">
      <w:pPr>
        <w:pStyle w:val="ListParagraph"/>
        <w:numPr>
          <w:ilvl w:val="0"/>
          <w:numId w:val="21"/>
        </w:numPr>
        <w:rPr>
          <w:b/>
          <w:bCs/>
        </w:rPr>
      </w:pPr>
      <w:r w:rsidRPr="003F0B38">
        <w:rPr>
          <w:b/>
          <w:bCs/>
        </w:rPr>
        <w:t>Sanitizing Input</w:t>
      </w:r>
    </w:p>
    <w:p w14:paraId="5FC3C0ED" w14:textId="4AD7163D" w:rsidR="003F0B38" w:rsidRPr="003F0B38" w:rsidRDefault="003F0B38" w:rsidP="003F0B38">
      <w:pPr>
        <w:pStyle w:val="ListParagraph"/>
        <w:numPr>
          <w:ilvl w:val="1"/>
          <w:numId w:val="21"/>
        </w:numPr>
        <w:rPr>
          <w:b/>
          <w:bCs/>
        </w:rPr>
      </w:pPr>
      <w:r>
        <w:t>You want to stop data contamination before it even starts</w:t>
      </w:r>
    </w:p>
    <w:p w14:paraId="387CF0C3" w14:textId="4EBCA519" w:rsidR="003F0B38" w:rsidRPr="003F0B38" w:rsidRDefault="003F0B38" w:rsidP="003F0B38">
      <w:pPr>
        <w:pStyle w:val="ListParagraph"/>
        <w:numPr>
          <w:ilvl w:val="1"/>
          <w:numId w:val="21"/>
        </w:numPr>
        <w:rPr>
          <w:b/>
          <w:bCs/>
        </w:rPr>
      </w:pPr>
      <w:r>
        <w:t>System is very sensitive</w:t>
      </w:r>
    </w:p>
    <w:p w14:paraId="3616898C" w14:textId="77777777" w:rsidR="003F0B38" w:rsidRPr="003F0B38" w:rsidRDefault="003F0B38" w:rsidP="003F0B38">
      <w:pPr>
        <w:pStyle w:val="ListParagraph"/>
        <w:ind w:left="1512"/>
        <w:rPr>
          <w:b/>
          <w:bCs/>
        </w:rPr>
      </w:pPr>
    </w:p>
    <w:p w14:paraId="653A705A" w14:textId="38C0634A" w:rsidR="003F0B38" w:rsidRDefault="003F0B38" w:rsidP="003F0B38">
      <w:pPr>
        <w:pStyle w:val="ListParagraph"/>
        <w:numPr>
          <w:ilvl w:val="0"/>
          <w:numId w:val="22"/>
        </w:numPr>
        <w:rPr>
          <w:b/>
          <w:bCs/>
        </w:rPr>
      </w:pPr>
      <w:r w:rsidRPr="003F0B38">
        <w:rPr>
          <w:b/>
          <w:bCs/>
        </w:rPr>
        <w:t>General presentation comments</w:t>
      </w:r>
    </w:p>
    <w:p w14:paraId="47ADF2BC" w14:textId="43839791" w:rsidR="003F0B38" w:rsidRPr="003F0B38" w:rsidRDefault="003F0B38" w:rsidP="003F0B38">
      <w:pPr>
        <w:pStyle w:val="ListParagraph"/>
        <w:numPr>
          <w:ilvl w:val="1"/>
          <w:numId w:val="22"/>
        </w:numPr>
        <w:rPr>
          <w:b/>
          <w:bCs/>
        </w:rPr>
      </w:pPr>
      <w:r>
        <w:t>Reference any graphic taken from the internet</w:t>
      </w:r>
    </w:p>
    <w:p w14:paraId="2A5A7E6D" w14:textId="704988BB" w:rsidR="003F0B38" w:rsidRPr="003F0B38" w:rsidRDefault="003F0B38" w:rsidP="003F0B38">
      <w:pPr>
        <w:pStyle w:val="ListParagraph"/>
        <w:numPr>
          <w:ilvl w:val="1"/>
          <w:numId w:val="22"/>
        </w:numPr>
        <w:rPr>
          <w:b/>
          <w:bCs/>
        </w:rPr>
      </w:pPr>
      <w:r>
        <w:t>Give more context, in case people are not aware of topic</w:t>
      </w:r>
    </w:p>
    <w:p w14:paraId="500F5E8D" w14:textId="132A802D" w:rsidR="003F0B38" w:rsidRPr="003F0B38" w:rsidRDefault="003F0B38" w:rsidP="003F0B38">
      <w:pPr>
        <w:pStyle w:val="ListParagraph"/>
        <w:numPr>
          <w:ilvl w:val="1"/>
          <w:numId w:val="22"/>
        </w:numPr>
        <w:rPr>
          <w:b/>
          <w:bCs/>
        </w:rPr>
      </w:pPr>
      <w:r>
        <w:t xml:space="preserve">Important to start high in </w:t>
      </w:r>
      <w:r w:rsidR="00A95DCB">
        <w:t xml:space="preserve">the </w:t>
      </w:r>
      <w:r>
        <w:t>abstraction level and go down</w:t>
      </w:r>
    </w:p>
    <w:p w14:paraId="06C408AC" w14:textId="77777777" w:rsidR="003F0B38" w:rsidRPr="003F0B38" w:rsidRDefault="003F0B38" w:rsidP="003F0B38">
      <w:pPr>
        <w:rPr>
          <w:b/>
          <w:bCs/>
        </w:rPr>
      </w:pPr>
    </w:p>
    <w:p w14:paraId="6D32864F" w14:textId="6F2637D3" w:rsidR="003F0B38" w:rsidRPr="0030394D" w:rsidRDefault="00C72E29" w:rsidP="003F0B38">
      <w:pPr>
        <w:rPr>
          <w:b/>
          <w:bCs/>
          <w:sz w:val="22"/>
          <w:szCs w:val="22"/>
        </w:rPr>
      </w:pPr>
      <w:r w:rsidRPr="0030394D">
        <w:rPr>
          <w:b/>
          <w:bCs/>
          <w:sz w:val="22"/>
          <w:szCs w:val="22"/>
        </w:rPr>
        <w:t>Best practices</w:t>
      </w:r>
      <w:r w:rsidR="00B6675F">
        <w:rPr>
          <w:b/>
          <w:bCs/>
          <w:sz w:val="22"/>
          <w:szCs w:val="22"/>
        </w:rPr>
        <w:t xml:space="preserve"> project implementation</w:t>
      </w:r>
      <w:r w:rsidRPr="0030394D">
        <w:rPr>
          <w:b/>
          <w:bCs/>
          <w:sz w:val="22"/>
          <w:szCs w:val="22"/>
        </w:rPr>
        <w:t xml:space="preserve"> size estimations:</w:t>
      </w:r>
    </w:p>
    <w:p w14:paraId="1C961611" w14:textId="562F740B" w:rsidR="00C72E29" w:rsidRDefault="00C72E29" w:rsidP="0030394D">
      <w:pPr>
        <w:ind w:left="720"/>
        <w:rPr>
          <w:b/>
          <w:bCs/>
        </w:rPr>
      </w:pPr>
      <w:r w:rsidRPr="00B6675F">
        <w:t>DI</w:t>
      </w:r>
      <w:r>
        <w:rPr>
          <w:b/>
          <w:bCs/>
        </w:rPr>
        <w:t xml:space="preserve"> = Small</w:t>
      </w:r>
    </w:p>
    <w:p w14:paraId="62492404" w14:textId="7583B8BD" w:rsidR="00C72E29" w:rsidRDefault="00C72E29" w:rsidP="0030394D">
      <w:pPr>
        <w:ind w:left="720"/>
        <w:rPr>
          <w:b/>
          <w:bCs/>
        </w:rPr>
      </w:pPr>
      <w:r w:rsidRPr="00B6675F">
        <w:t>SRP</w:t>
      </w:r>
      <w:r>
        <w:rPr>
          <w:b/>
          <w:bCs/>
        </w:rPr>
        <w:t xml:space="preserve"> = Medium</w:t>
      </w:r>
    </w:p>
    <w:p w14:paraId="59531655" w14:textId="138E03AF" w:rsidR="00C72E29" w:rsidRDefault="00C72E29" w:rsidP="0030394D">
      <w:pPr>
        <w:ind w:left="720"/>
        <w:rPr>
          <w:b/>
          <w:bCs/>
        </w:rPr>
      </w:pPr>
      <w:r>
        <w:rPr>
          <w:b/>
          <w:bCs/>
        </w:rPr>
        <w:t>CI/CD</w:t>
      </w:r>
      <w:r w:rsidR="00B6675F">
        <w:rPr>
          <w:b/>
          <w:bCs/>
        </w:rPr>
        <w:t xml:space="preserve"> = </w:t>
      </w:r>
      <w:r>
        <w:rPr>
          <w:b/>
          <w:bCs/>
        </w:rPr>
        <w:t>Small</w:t>
      </w:r>
    </w:p>
    <w:p w14:paraId="7A718F58" w14:textId="5C8230C9" w:rsidR="00C72E29" w:rsidRDefault="00C72E29" w:rsidP="0030394D">
      <w:pPr>
        <w:ind w:left="720"/>
        <w:rPr>
          <w:b/>
          <w:bCs/>
        </w:rPr>
      </w:pPr>
      <w:r>
        <w:rPr>
          <w:b/>
          <w:bCs/>
        </w:rPr>
        <w:t xml:space="preserve">DRY </w:t>
      </w:r>
      <w:r w:rsidR="00B6675F">
        <w:rPr>
          <w:b/>
          <w:bCs/>
        </w:rPr>
        <w:t xml:space="preserve"> = </w:t>
      </w:r>
      <w:r>
        <w:rPr>
          <w:b/>
          <w:bCs/>
        </w:rPr>
        <w:t>Medium</w:t>
      </w:r>
    </w:p>
    <w:p w14:paraId="54E3ACE2" w14:textId="398562C6" w:rsidR="00C72E29" w:rsidRDefault="00C72E29" w:rsidP="0030394D">
      <w:pPr>
        <w:ind w:left="720"/>
        <w:rPr>
          <w:b/>
          <w:bCs/>
        </w:rPr>
      </w:pPr>
      <w:r>
        <w:rPr>
          <w:b/>
          <w:bCs/>
        </w:rPr>
        <w:t>Unit Testing (MOQ/DI)</w:t>
      </w:r>
      <w:r w:rsidR="00B6675F">
        <w:rPr>
          <w:b/>
          <w:bCs/>
        </w:rPr>
        <w:t xml:space="preserve"> =</w:t>
      </w:r>
      <w:r>
        <w:rPr>
          <w:b/>
          <w:bCs/>
        </w:rPr>
        <w:t xml:space="preserve"> Big</w:t>
      </w:r>
    </w:p>
    <w:p w14:paraId="3C8EDF11" w14:textId="2F737707" w:rsidR="00C72E29" w:rsidRDefault="00C72E29" w:rsidP="0030394D">
      <w:pPr>
        <w:ind w:left="720"/>
        <w:rPr>
          <w:b/>
          <w:bCs/>
        </w:rPr>
      </w:pPr>
      <w:r>
        <w:rPr>
          <w:b/>
          <w:bCs/>
        </w:rPr>
        <w:t xml:space="preserve">CSRF Proof </w:t>
      </w:r>
      <w:r w:rsidR="00B6675F">
        <w:rPr>
          <w:b/>
          <w:bCs/>
        </w:rPr>
        <w:t xml:space="preserve">= </w:t>
      </w:r>
      <w:r>
        <w:rPr>
          <w:b/>
          <w:bCs/>
        </w:rPr>
        <w:t>Small</w:t>
      </w:r>
    </w:p>
    <w:p w14:paraId="6FFB2466" w14:textId="60C4A9F8" w:rsidR="00C72E29" w:rsidRDefault="00C72E29" w:rsidP="0030394D">
      <w:pPr>
        <w:ind w:left="720"/>
        <w:rPr>
          <w:b/>
          <w:bCs/>
        </w:rPr>
      </w:pPr>
      <w:r>
        <w:rPr>
          <w:b/>
          <w:bCs/>
        </w:rPr>
        <w:t>Model Validation</w:t>
      </w:r>
      <w:r w:rsidR="00B6675F">
        <w:rPr>
          <w:b/>
          <w:bCs/>
        </w:rPr>
        <w:t xml:space="preserve"> = </w:t>
      </w:r>
      <w:r>
        <w:rPr>
          <w:b/>
          <w:bCs/>
        </w:rPr>
        <w:t>Medium</w:t>
      </w:r>
    </w:p>
    <w:p w14:paraId="519D2C5D" w14:textId="06BFAF44" w:rsidR="00C72E29" w:rsidRDefault="00C72E29" w:rsidP="0030394D">
      <w:pPr>
        <w:ind w:left="720"/>
        <w:rPr>
          <w:b/>
          <w:bCs/>
        </w:rPr>
      </w:pPr>
      <w:r>
        <w:rPr>
          <w:b/>
          <w:bCs/>
        </w:rPr>
        <w:t>Integration Testing</w:t>
      </w:r>
      <w:r w:rsidR="00B6675F">
        <w:rPr>
          <w:b/>
          <w:bCs/>
        </w:rPr>
        <w:t xml:space="preserve"> = </w:t>
      </w:r>
      <w:r>
        <w:rPr>
          <w:b/>
          <w:bCs/>
        </w:rPr>
        <w:t>Big</w:t>
      </w:r>
    </w:p>
    <w:p w14:paraId="1C951CF8" w14:textId="4445E8F8" w:rsidR="00C72E29" w:rsidRPr="003F0B38" w:rsidRDefault="00C72E29" w:rsidP="0030394D">
      <w:pPr>
        <w:ind w:left="720"/>
        <w:rPr>
          <w:b/>
          <w:bCs/>
        </w:rPr>
      </w:pPr>
      <w:r>
        <w:rPr>
          <w:b/>
          <w:bCs/>
        </w:rPr>
        <w:t>DB Failures</w:t>
      </w:r>
      <w:r w:rsidR="00B6675F">
        <w:rPr>
          <w:b/>
          <w:bCs/>
        </w:rPr>
        <w:t xml:space="preserve"> = </w:t>
      </w:r>
      <w:r>
        <w:rPr>
          <w:b/>
          <w:bCs/>
        </w:rPr>
        <w:t>Medium</w:t>
      </w:r>
    </w:p>
    <w:p w14:paraId="323B5DA6" w14:textId="1B8EF634" w:rsidR="007535A5" w:rsidRDefault="007535A5" w:rsidP="007535A5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Decisions</w:t>
      </w:r>
    </w:p>
    <w:tbl>
      <w:tblPr>
        <w:tblW w:w="8989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8224"/>
      </w:tblGrid>
      <w:tr w:rsidR="007535A5" w14:paraId="0149048B" w14:textId="77777777" w:rsidTr="007535A5">
        <w:trPr>
          <w:trHeight w:val="72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846E2A" w14:textId="77777777" w:rsidR="007535A5" w:rsidRPr="00DE7FA4" w:rsidRDefault="007535A5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  <w:lang w:val="en-CA" w:eastAsia="en-CA"/>
              </w:rPr>
            </w:pPr>
            <w:r w:rsidRPr="00DE7FA4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D1 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831853" w14:textId="222546E3" w:rsidR="007535A5" w:rsidRPr="00DE7FA4" w:rsidRDefault="00D916E6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Implement DI</w:t>
            </w:r>
          </w:p>
        </w:tc>
      </w:tr>
      <w:tr w:rsidR="00FC77C0" w14:paraId="1E329D75" w14:textId="77777777" w:rsidTr="007535A5">
        <w:trPr>
          <w:trHeight w:val="72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A4090" w14:textId="2BF75BEE" w:rsidR="00FC77C0" w:rsidRPr="00DE7FA4" w:rsidRDefault="00FC77C0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D2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B9CFE" w14:textId="41FB5B73" w:rsidR="00FC77C0" w:rsidRPr="00DE7FA4" w:rsidRDefault="00D916E6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 xml:space="preserve">Implement </w:t>
            </w:r>
            <w:r w:rsidR="007754ED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SRP</w:t>
            </w:r>
          </w:p>
        </w:tc>
      </w:tr>
      <w:tr w:rsidR="007754ED" w14:paraId="2C3B4F8A" w14:textId="77777777" w:rsidTr="007535A5">
        <w:trPr>
          <w:trHeight w:val="72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14591" w14:textId="65B5AF79" w:rsidR="007754ED" w:rsidRDefault="007754ED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D3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6A2AA" w14:textId="0D3CC5AE" w:rsidR="007754ED" w:rsidRDefault="007754ED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Implement DRY</w:t>
            </w:r>
          </w:p>
        </w:tc>
      </w:tr>
      <w:tr w:rsidR="007754ED" w14:paraId="280BD351" w14:textId="77777777" w:rsidTr="007535A5">
        <w:trPr>
          <w:trHeight w:val="72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EFB3B" w14:textId="2A5B0AC1" w:rsidR="007754ED" w:rsidRDefault="007754ED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D4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8CB4B" w14:textId="6CB1BC73" w:rsidR="007754ED" w:rsidRDefault="007754ED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Implement Unit Testing (MOQ/DI)</w:t>
            </w:r>
          </w:p>
        </w:tc>
      </w:tr>
      <w:tr w:rsidR="007754ED" w14:paraId="41D152FE" w14:textId="77777777" w:rsidTr="007535A5">
        <w:trPr>
          <w:trHeight w:val="72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163F6" w14:textId="74DA40DD" w:rsidR="007754ED" w:rsidRDefault="007754ED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D5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48C90" w14:textId="0534F37F" w:rsidR="007754ED" w:rsidRDefault="007754ED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Implement CSRF Proof</w:t>
            </w:r>
          </w:p>
        </w:tc>
      </w:tr>
      <w:tr w:rsidR="007754ED" w14:paraId="50EFE528" w14:textId="77777777" w:rsidTr="007535A5">
        <w:trPr>
          <w:trHeight w:val="72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C6735" w14:textId="0B978CD0" w:rsidR="007754ED" w:rsidRDefault="007754ED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D7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037F8" w14:textId="4F82213C" w:rsidR="007754ED" w:rsidRDefault="007754ED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Implement Model Validation</w:t>
            </w:r>
          </w:p>
        </w:tc>
      </w:tr>
      <w:tr w:rsidR="007754ED" w14:paraId="4AC707DB" w14:textId="77777777" w:rsidTr="007535A5">
        <w:trPr>
          <w:trHeight w:val="72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7760D" w14:textId="20D5609E" w:rsidR="007754ED" w:rsidRDefault="007754ED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D8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8AAA3" w14:textId="663571B7" w:rsidR="007754ED" w:rsidRDefault="007754ED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Implement Integration Testing</w:t>
            </w:r>
          </w:p>
        </w:tc>
      </w:tr>
      <w:tr w:rsidR="007754ED" w14:paraId="2B62E139" w14:textId="77777777" w:rsidTr="007535A5">
        <w:trPr>
          <w:trHeight w:val="72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72650" w14:textId="0D201950" w:rsidR="007754ED" w:rsidRDefault="007754ED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D9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56EA7" w14:textId="35BA9477" w:rsidR="007754ED" w:rsidRDefault="007754ED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Implement DB Failures</w:t>
            </w:r>
          </w:p>
        </w:tc>
      </w:tr>
      <w:tr w:rsidR="007754ED" w14:paraId="5BD68ADA" w14:textId="77777777" w:rsidTr="007535A5">
        <w:trPr>
          <w:trHeight w:val="72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9BA76" w14:textId="27935145" w:rsidR="007754ED" w:rsidRDefault="007754ED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D10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328F1" w14:textId="72722C98" w:rsidR="007754ED" w:rsidRDefault="007754ED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Don’t Implement Overposting</w:t>
            </w:r>
          </w:p>
        </w:tc>
      </w:tr>
    </w:tbl>
    <w:p w14:paraId="2F190718" w14:textId="77777777" w:rsidR="007535A5" w:rsidRDefault="007535A5" w:rsidP="007535A5">
      <w:pPr>
        <w:ind w:left="0"/>
      </w:pPr>
    </w:p>
    <w:p w14:paraId="6E3201C0" w14:textId="77777777" w:rsidR="007535A5" w:rsidRDefault="007535A5" w:rsidP="007535A5">
      <w:pPr>
        <w:pStyle w:val="Heading1"/>
      </w:pPr>
      <w:r>
        <w:t>Actions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542"/>
        <w:gridCol w:w="2358"/>
        <w:gridCol w:w="2037"/>
        <w:gridCol w:w="2732"/>
        <w:gridCol w:w="2601"/>
      </w:tblGrid>
      <w:tr w:rsidR="00BF55D9" w14:paraId="35D29278" w14:textId="77777777" w:rsidTr="007754ED">
        <w:trPr>
          <w:trHeight w:val="572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2162" w14:textId="77777777" w:rsidR="00BF55D9" w:rsidRDefault="00BF55D9" w:rsidP="00BF55D9">
            <w:pPr>
              <w:ind w:left="0"/>
            </w:pPr>
            <w:r>
              <w:t>A1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F5F2D" w14:textId="38BC68E9" w:rsidR="00BF55D9" w:rsidRDefault="00BF55D9" w:rsidP="00BF55D9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Serge Arseneault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3327D" w14:textId="50BA1209" w:rsidR="00BF55D9" w:rsidRDefault="00BF55D9" w:rsidP="00BF55D9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Process Memo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4C9E3" w14:textId="3AEE442E" w:rsidR="00BF55D9" w:rsidRDefault="00BF55D9" w:rsidP="00BF55D9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1F9A3" w14:textId="4795CABB" w:rsidR="00BF55D9" w:rsidRDefault="00BF55D9" w:rsidP="00BF55D9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31, 2022</w:t>
            </w:r>
          </w:p>
        </w:tc>
      </w:tr>
      <w:tr w:rsidR="00D916E6" w14:paraId="734E8C62" w14:textId="77777777" w:rsidTr="007754ED">
        <w:trPr>
          <w:trHeight w:val="572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26EB" w14:textId="3CA24259" w:rsidR="00D916E6" w:rsidRDefault="00D916E6" w:rsidP="00D916E6">
            <w:pPr>
              <w:ind w:left="0"/>
            </w:pPr>
            <w:r>
              <w:t>A</w:t>
            </w:r>
            <w:r>
              <w:t>2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6C669" w14:textId="68841609" w:rsidR="00D916E6" w:rsidRDefault="00D916E6" w:rsidP="00D916E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House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7718" w14:textId="2E4E4CAF" w:rsidR="00D916E6" w:rsidRDefault="00D916E6" w:rsidP="00D916E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Commit Email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C277" w14:textId="0CE0A141" w:rsidR="00D916E6" w:rsidRDefault="00D916E6" w:rsidP="00D916E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14B1" w14:textId="2096FFA0" w:rsidR="00D916E6" w:rsidRDefault="00D916E6" w:rsidP="00D916E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31, 2022</w:t>
            </w:r>
          </w:p>
        </w:tc>
      </w:tr>
      <w:tr w:rsidR="00D916E6" w14:paraId="4793F8EF" w14:textId="77777777" w:rsidTr="007754ED">
        <w:trPr>
          <w:trHeight w:val="572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D042F" w14:textId="7ABCCCD1" w:rsidR="00D916E6" w:rsidRDefault="00D916E6" w:rsidP="00D916E6">
            <w:pPr>
              <w:ind w:left="0"/>
            </w:pPr>
            <w:r>
              <w:t>A3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6CB1" w14:textId="4FE42DBC" w:rsidR="00D916E6" w:rsidRDefault="00D916E6" w:rsidP="00D916E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Kyle Radmore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4B88A" w14:textId="7FBB5BB0" w:rsidR="00D916E6" w:rsidRDefault="00D916E6" w:rsidP="00D916E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Best Practices tasks in Azure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51E2" w14:textId="51B95956" w:rsidR="00D916E6" w:rsidRDefault="00D916E6" w:rsidP="00D916E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3D72" w14:textId="4EA50F62" w:rsidR="00D916E6" w:rsidRDefault="00D916E6" w:rsidP="00D916E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31, 2022</w:t>
            </w:r>
          </w:p>
        </w:tc>
      </w:tr>
      <w:tr w:rsidR="00D916E6" w14:paraId="2D1F2814" w14:textId="77777777" w:rsidTr="007754ED">
        <w:trPr>
          <w:trHeight w:val="572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AA821" w14:textId="02ED9CA3" w:rsidR="00D916E6" w:rsidRDefault="00D916E6" w:rsidP="00D916E6">
            <w:pPr>
              <w:ind w:left="0"/>
            </w:pPr>
            <w:r>
              <w:t>A</w:t>
            </w:r>
            <w:r>
              <w:t>4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0BD59" w14:textId="43D07186" w:rsidR="00D916E6" w:rsidRDefault="00D916E6" w:rsidP="00D916E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Santiago Cifuentes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E47D" w14:textId="77777777" w:rsidR="00D916E6" w:rsidRDefault="00D916E6" w:rsidP="00D916E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Meeting Minutes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64B20" w14:textId="77777777" w:rsidR="00D916E6" w:rsidRDefault="00D916E6" w:rsidP="00D916E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01EA" w14:textId="6CDD7F1C" w:rsidR="00D916E6" w:rsidRDefault="00D916E6" w:rsidP="00D916E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January </w:t>
            </w:r>
            <w:r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, 2022</w:t>
            </w:r>
          </w:p>
        </w:tc>
      </w:tr>
    </w:tbl>
    <w:p w14:paraId="1F515857" w14:textId="77777777" w:rsidR="007535A5" w:rsidRDefault="007535A5" w:rsidP="007535A5"/>
    <w:p w14:paraId="0EB6C99D" w14:textId="77777777" w:rsidR="007535A5" w:rsidRDefault="007535A5" w:rsidP="007535A5">
      <w:pPr>
        <w:pStyle w:val="Heading1"/>
      </w:pPr>
      <w:r>
        <w:t>Follow up and next steps</w:t>
      </w:r>
    </w:p>
    <w:p w14:paraId="05A5E642" w14:textId="7CFFE1AB" w:rsidR="00DE7FA4" w:rsidRDefault="00D916E6" w:rsidP="007535A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No follow up</w:t>
      </w:r>
    </w:p>
    <w:p w14:paraId="164D1E9D" w14:textId="237C6D28" w:rsidR="0044719F" w:rsidRPr="007535A5" w:rsidRDefault="0044719F" w:rsidP="007535A5"/>
    <w:sectPr w:rsidR="0044719F" w:rsidRPr="007535A5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1B7CA" w14:textId="77777777" w:rsidR="00DD0E96" w:rsidRDefault="00DD0E96">
      <w:r>
        <w:separator/>
      </w:r>
    </w:p>
    <w:p w14:paraId="25148625" w14:textId="77777777" w:rsidR="00DD0E96" w:rsidRDefault="00DD0E96"/>
    <w:p w14:paraId="1F6AF10A" w14:textId="77777777" w:rsidR="00DD0E96" w:rsidRDefault="00DD0E96"/>
  </w:endnote>
  <w:endnote w:type="continuationSeparator" w:id="0">
    <w:p w14:paraId="7D27D05E" w14:textId="77777777" w:rsidR="00DD0E96" w:rsidRDefault="00DD0E96">
      <w:r>
        <w:continuationSeparator/>
      </w:r>
    </w:p>
    <w:p w14:paraId="7B71AF57" w14:textId="77777777" w:rsidR="00DD0E96" w:rsidRDefault="00DD0E96"/>
    <w:p w14:paraId="53608CEC" w14:textId="77777777" w:rsidR="00DD0E96" w:rsidRDefault="00DD0E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C7F6" w14:textId="77777777" w:rsidR="00907FCF" w:rsidRDefault="008B14E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B150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9BDE2" w14:textId="77777777" w:rsidR="00DD0E96" w:rsidRDefault="00DD0E96">
      <w:r>
        <w:separator/>
      </w:r>
    </w:p>
    <w:p w14:paraId="72164A3C" w14:textId="77777777" w:rsidR="00DD0E96" w:rsidRDefault="00DD0E96"/>
    <w:p w14:paraId="5C2AD668" w14:textId="77777777" w:rsidR="00DD0E96" w:rsidRDefault="00DD0E96"/>
  </w:footnote>
  <w:footnote w:type="continuationSeparator" w:id="0">
    <w:p w14:paraId="57AC5ABD" w14:textId="77777777" w:rsidR="00DD0E96" w:rsidRDefault="00DD0E96">
      <w:r>
        <w:continuationSeparator/>
      </w:r>
    </w:p>
    <w:p w14:paraId="0A21EBB1" w14:textId="77777777" w:rsidR="00DD0E96" w:rsidRDefault="00DD0E96"/>
    <w:p w14:paraId="525B8F69" w14:textId="77777777" w:rsidR="00DD0E96" w:rsidRDefault="00DD0E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754707"/>
    <w:multiLevelType w:val="hybridMultilevel"/>
    <w:tmpl w:val="23D64B3A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3390579C"/>
    <w:multiLevelType w:val="hybridMultilevel"/>
    <w:tmpl w:val="78F02C5A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3B544DD7"/>
    <w:multiLevelType w:val="hybridMultilevel"/>
    <w:tmpl w:val="CBF29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31AFB"/>
    <w:multiLevelType w:val="hybridMultilevel"/>
    <w:tmpl w:val="785A825C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41C02B8F"/>
    <w:multiLevelType w:val="hybridMultilevel"/>
    <w:tmpl w:val="8424E5EC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45F507A5"/>
    <w:multiLevelType w:val="hybridMultilevel"/>
    <w:tmpl w:val="D344966C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46305504"/>
    <w:multiLevelType w:val="hybridMultilevel"/>
    <w:tmpl w:val="6C520B3E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4C3C4E87"/>
    <w:multiLevelType w:val="hybridMultilevel"/>
    <w:tmpl w:val="8D9AEA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558FB"/>
    <w:multiLevelType w:val="hybridMultilevel"/>
    <w:tmpl w:val="9A68336E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797D0ED5"/>
    <w:multiLevelType w:val="hybridMultilevel"/>
    <w:tmpl w:val="7912080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9"/>
  </w:num>
  <w:num w:numId="13">
    <w:abstractNumId w:val="10"/>
  </w:num>
  <w:num w:numId="1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8"/>
  </w:num>
  <w:num w:numId="17">
    <w:abstractNumId w:val="14"/>
  </w:num>
  <w:num w:numId="18">
    <w:abstractNumId w:val="16"/>
  </w:num>
  <w:num w:numId="19">
    <w:abstractNumId w:val="13"/>
  </w:num>
  <w:num w:numId="20">
    <w:abstractNumId w:val="12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NDM2NzQ3tjA2MbNU0lEKTi0uzszPAykwrAUAlij7pCwAAAA="/>
  </w:docVars>
  <w:rsids>
    <w:rsidRoot w:val="00420E4C"/>
    <w:rsid w:val="000076D5"/>
    <w:rsid w:val="00027A68"/>
    <w:rsid w:val="00042637"/>
    <w:rsid w:val="000617A3"/>
    <w:rsid w:val="00077A6B"/>
    <w:rsid w:val="00084B51"/>
    <w:rsid w:val="000908F4"/>
    <w:rsid w:val="000949BC"/>
    <w:rsid w:val="000A4E53"/>
    <w:rsid w:val="000A63F7"/>
    <w:rsid w:val="000D7BDE"/>
    <w:rsid w:val="000E474F"/>
    <w:rsid w:val="00111F6A"/>
    <w:rsid w:val="00170F6A"/>
    <w:rsid w:val="00173C73"/>
    <w:rsid w:val="001B0676"/>
    <w:rsid w:val="001B1500"/>
    <w:rsid w:val="001B3494"/>
    <w:rsid w:val="001B3980"/>
    <w:rsid w:val="00216F91"/>
    <w:rsid w:val="0026071C"/>
    <w:rsid w:val="00267D71"/>
    <w:rsid w:val="002B32A0"/>
    <w:rsid w:val="002B3D6A"/>
    <w:rsid w:val="002C0092"/>
    <w:rsid w:val="002C04AE"/>
    <w:rsid w:val="002D6CD2"/>
    <w:rsid w:val="0030394D"/>
    <w:rsid w:val="0030453A"/>
    <w:rsid w:val="00320E47"/>
    <w:rsid w:val="003363B1"/>
    <w:rsid w:val="003861D4"/>
    <w:rsid w:val="003A627C"/>
    <w:rsid w:val="003B53E1"/>
    <w:rsid w:val="003E12A1"/>
    <w:rsid w:val="003F0B38"/>
    <w:rsid w:val="004118A3"/>
    <w:rsid w:val="00420E4C"/>
    <w:rsid w:val="00440134"/>
    <w:rsid w:val="0044719F"/>
    <w:rsid w:val="00472B76"/>
    <w:rsid w:val="004F0974"/>
    <w:rsid w:val="00503A8B"/>
    <w:rsid w:val="005454FF"/>
    <w:rsid w:val="005D005F"/>
    <w:rsid w:val="005D189B"/>
    <w:rsid w:val="005F240F"/>
    <w:rsid w:val="006369B5"/>
    <w:rsid w:val="00640A2B"/>
    <w:rsid w:val="00644B4B"/>
    <w:rsid w:val="00650811"/>
    <w:rsid w:val="006515F3"/>
    <w:rsid w:val="00652AA2"/>
    <w:rsid w:val="0069252B"/>
    <w:rsid w:val="006B14AF"/>
    <w:rsid w:val="006C555A"/>
    <w:rsid w:val="006C56E1"/>
    <w:rsid w:val="006D284F"/>
    <w:rsid w:val="006D6490"/>
    <w:rsid w:val="006E467F"/>
    <w:rsid w:val="006E68E6"/>
    <w:rsid w:val="00716CC6"/>
    <w:rsid w:val="00727C38"/>
    <w:rsid w:val="007535A5"/>
    <w:rsid w:val="007754ED"/>
    <w:rsid w:val="00785FF1"/>
    <w:rsid w:val="007B11F3"/>
    <w:rsid w:val="007C100E"/>
    <w:rsid w:val="007C1543"/>
    <w:rsid w:val="007F2AF2"/>
    <w:rsid w:val="0080482C"/>
    <w:rsid w:val="00823119"/>
    <w:rsid w:val="00846660"/>
    <w:rsid w:val="00851959"/>
    <w:rsid w:val="00866A65"/>
    <w:rsid w:val="0087000C"/>
    <w:rsid w:val="008A39C5"/>
    <w:rsid w:val="008B14EC"/>
    <w:rsid w:val="008B260C"/>
    <w:rsid w:val="008D4972"/>
    <w:rsid w:val="008D64FC"/>
    <w:rsid w:val="008E2C57"/>
    <w:rsid w:val="008E7FE1"/>
    <w:rsid w:val="008F78B0"/>
    <w:rsid w:val="00907FCF"/>
    <w:rsid w:val="0092007C"/>
    <w:rsid w:val="00933AB1"/>
    <w:rsid w:val="0095357B"/>
    <w:rsid w:val="00960251"/>
    <w:rsid w:val="009919ED"/>
    <w:rsid w:val="009C6DDD"/>
    <w:rsid w:val="009C77BD"/>
    <w:rsid w:val="00A11A03"/>
    <w:rsid w:val="00A11A39"/>
    <w:rsid w:val="00A17F61"/>
    <w:rsid w:val="00A34FF3"/>
    <w:rsid w:val="00A42BDF"/>
    <w:rsid w:val="00A52526"/>
    <w:rsid w:val="00A5439A"/>
    <w:rsid w:val="00A569DC"/>
    <w:rsid w:val="00A7386C"/>
    <w:rsid w:val="00A95DCB"/>
    <w:rsid w:val="00AA647E"/>
    <w:rsid w:val="00AA6F28"/>
    <w:rsid w:val="00AC2E7F"/>
    <w:rsid w:val="00AC7CB0"/>
    <w:rsid w:val="00AF51DC"/>
    <w:rsid w:val="00B039E3"/>
    <w:rsid w:val="00B42A48"/>
    <w:rsid w:val="00B57879"/>
    <w:rsid w:val="00B6675F"/>
    <w:rsid w:val="00B734F6"/>
    <w:rsid w:val="00B86964"/>
    <w:rsid w:val="00B91059"/>
    <w:rsid w:val="00BC0F13"/>
    <w:rsid w:val="00BD058A"/>
    <w:rsid w:val="00BF31A5"/>
    <w:rsid w:val="00BF55D9"/>
    <w:rsid w:val="00C02E28"/>
    <w:rsid w:val="00C72E29"/>
    <w:rsid w:val="00CE4494"/>
    <w:rsid w:val="00D3020B"/>
    <w:rsid w:val="00D851F4"/>
    <w:rsid w:val="00D916E6"/>
    <w:rsid w:val="00DA2F10"/>
    <w:rsid w:val="00DC6C58"/>
    <w:rsid w:val="00DD0E96"/>
    <w:rsid w:val="00DE215D"/>
    <w:rsid w:val="00DE6F92"/>
    <w:rsid w:val="00DE7FA4"/>
    <w:rsid w:val="00DF44DD"/>
    <w:rsid w:val="00E03097"/>
    <w:rsid w:val="00E0351E"/>
    <w:rsid w:val="00E1730D"/>
    <w:rsid w:val="00E23379"/>
    <w:rsid w:val="00E32A0C"/>
    <w:rsid w:val="00E367E1"/>
    <w:rsid w:val="00E36D0E"/>
    <w:rsid w:val="00E440CE"/>
    <w:rsid w:val="00EB4225"/>
    <w:rsid w:val="00EC5652"/>
    <w:rsid w:val="00ED3E2A"/>
    <w:rsid w:val="00EE0352"/>
    <w:rsid w:val="00EF6D35"/>
    <w:rsid w:val="00F03099"/>
    <w:rsid w:val="00F625D0"/>
    <w:rsid w:val="00F86352"/>
    <w:rsid w:val="00F94642"/>
    <w:rsid w:val="00FA7CA7"/>
    <w:rsid w:val="00FC77C0"/>
    <w:rsid w:val="00FD4A6D"/>
    <w:rsid w:val="00FE6C68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B20942"/>
  <w15:chartTrackingRefBased/>
  <w15:docId w15:val="{4E82186C-14C3-4A0F-9F57-5CF68CD0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link w:val="TitleChar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link w:val="SubtitleChar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4F0974"/>
    <w:pPr>
      <w:ind w:left="720"/>
      <w:contextualSpacing/>
    </w:pPr>
  </w:style>
  <w:style w:type="paragraph" w:customStyle="1" w:styleId="paragraph">
    <w:name w:val="paragraph"/>
    <w:basedOn w:val="Normal"/>
    <w:rsid w:val="005D005F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5D005F"/>
  </w:style>
  <w:style w:type="character" w:customStyle="1" w:styleId="eop">
    <w:name w:val="eop"/>
    <w:basedOn w:val="DefaultParagraphFont"/>
    <w:rsid w:val="005D005F"/>
  </w:style>
  <w:style w:type="character" w:customStyle="1" w:styleId="Heading1Char">
    <w:name w:val="Heading 1 Char"/>
    <w:basedOn w:val="DefaultParagraphFont"/>
    <w:link w:val="Heading1"/>
    <w:rsid w:val="007535A5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7535A5"/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character" w:customStyle="1" w:styleId="SubtitleChar">
    <w:name w:val="Subtitle Char"/>
    <w:basedOn w:val="DefaultParagraphFont"/>
    <w:link w:val="Subtitle"/>
    <w:rsid w:val="007535A5"/>
    <w:rPr>
      <w:rFonts w:asciiTheme="majorHAnsi" w:eastAsiaTheme="majorEastAsia" w:hAnsiTheme="majorHAnsi" w:cstheme="majorBidi"/>
      <w:color w:val="9F2936" w:themeColor="accent2"/>
      <w:spacing w:val="15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8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0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0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8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9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han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85C2BFF8034FEC88FA321236F4E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151CD-B285-416B-AD8E-F6FEE11F96A7}"/>
      </w:docPartPr>
      <w:docPartBody>
        <w:p w:rsidR="00000000" w:rsidRDefault="00C04FE3" w:rsidP="00C04FE3">
          <w:pPr>
            <w:pStyle w:val="FE85C2BFF8034FEC88FA321236F4EE69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53773B1BD9D74EDA914D3010CB891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E544D-2ABE-493B-AF9C-2350F4C4ED9C}"/>
      </w:docPartPr>
      <w:docPartBody>
        <w:p w:rsidR="00000000" w:rsidRDefault="00C04FE3" w:rsidP="00C04FE3">
          <w:pPr>
            <w:pStyle w:val="53773B1BD9D74EDA914D3010CB89132C"/>
          </w:pPr>
          <w:r>
            <w:rPr>
              <w:rStyle w:val="SubtleEmphasis"/>
            </w:rPr>
            <w:t>[Location]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4A1"/>
    <w:rsid w:val="000A5797"/>
    <w:rsid w:val="004108F0"/>
    <w:rsid w:val="00673365"/>
    <w:rsid w:val="007A3103"/>
    <w:rsid w:val="00964A03"/>
    <w:rsid w:val="00A414A1"/>
    <w:rsid w:val="00B663FE"/>
    <w:rsid w:val="00B91D51"/>
    <w:rsid w:val="00BC6AC5"/>
    <w:rsid w:val="00C04FE3"/>
    <w:rsid w:val="00D603C0"/>
    <w:rsid w:val="00D7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0E122DB16C437FB277537B2CC13771">
    <w:name w:val="160E122DB16C437FB277537B2CC13771"/>
  </w:style>
  <w:style w:type="character" w:styleId="SubtleEmphasis">
    <w:name w:val="Subtle Emphasis"/>
    <w:basedOn w:val="DefaultParagraphFont"/>
    <w:uiPriority w:val="19"/>
    <w:qFormat/>
    <w:rsid w:val="00C04FE3"/>
  </w:style>
  <w:style w:type="paragraph" w:customStyle="1" w:styleId="5A0577C9FE9541988FA79E7D89655B03">
    <w:name w:val="5A0577C9FE9541988FA79E7D89655B03"/>
  </w:style>
  <w:style w:type="paragraph" w:customStyle="1" w:styleId="53FCE1190DB9464DB0E282539022C309">
    <w:name w:val="53FCE1190DB9464DB0E282539022C309"/>
    <w:rsid w:val="00D7198C"/>
    <w:rPr>
      <w:lang w:val="en-CA" w:eastAsia="en-CA"/>
    </w:rPr>
  </w:style>
  <w:style w:type="paragraph" w:customStyle="1" w:styleId="FE85C2BFF8034FEC88FA321236F4EE69">
    <w:name w:val="FE85C2BFF8034FEC88FA321236F4EE69"/>
    <w:rsid w:val="00C04FE3"/>
    <w:rPr>
      <w:lang w:val="en-CA" w:eastAsia="en-CA"/>
    </w:rPr>
  </w:style>
  <w:style w:type="paragraph" w:customStyle="1" w:styleId="53773B1BD9D74EDA914D3010CB89132C">
    <w:name w:val="53773B1BD9D74EDA914D3010CB89132C"/>
    <w:rsid w:val="00C04FE3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83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 lab</dc:creator>
  <cp:keywords/>
  <cp:lastModifiedBy>User</cp:lastModifiedBy>
  <cp:revision>27</cp:revision>
  <dcterms:created xsi:type="dcterms:W3CDTF">2022-01-26T22:24:00Z</dcterms:created>
  <dcterms:modified xsi:type="dcterms:W3CDTF">2022-01-31T16:52:00Z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